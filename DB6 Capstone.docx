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9336" w14:textId="360A96B0" w:rsidR="004650C6" w:rsidRDefault="000B5CDA" w:rsidP="000B5CDA">
      <w:pPr>
        <w:pStyle w:val="BasicParagraph"/>
        <w:suppressAutoHyphens/>
        <w:rPr>
          <w:rFonts w:ascii="Rocket Sans" w:hAnsi="Rocket Sans" w:cs="Sharp Sans No1 Bold"/>
          <w:b/>
          <w:bCs/>
          <w:color w:val="414042"/>
        </w:rPr>
      </w:pPr>
      <w:r w:rsidRPr="00F50B19">
        <w:rPr>
          <w:rFonts w:ascii="Rocket Sans" w:hAnsi="Rocket Sans" w:cs="Sharp Sans No1 Bold"/>
          <w:b/>
          <w:bCs/>
          <w:noProof/>
          <w:color w:val="4140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A17C3" wp14:editId="6FB26FB8">
                <wp:simplePos x="0" y="0"/>
                <wp:positionH relativeFrom="column">
                  <wp:posOffset>-81481</wp:posOffset>
                </wp:positionH>
                <wp:positionV relativeFrom="paragraph">
                  <wp:posOffset>-819339</wp:posOffset>
                </wp:positionV>
                <wp:extent cx="3975652" cy="41646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2" cy="41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AA046" w14:textId="74FE323D" w:rsidR="000B5CDA" w:rsidRDefault="0008227F" w:rsidP="000B5CDA">
                            <w:pP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 xml:space="preserve">Capstone </w:t>
                            </w:r>
                          </w:p>
                          <w:p w14:paraId="0D337121" w14:textId="77777777" w:rsidR="00F50B19" w:rsidRDefault="00F50B19" w:rsidP="000B5CDA">
                            <w:pP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</w:pPr>
                          </w:p>
                          <w:p w14:paraId="0987AE59" w14:textId="77777777" w:rsidR="00F50B19" w:rsidRPr="00F50B19" w:rsidRDefault="00F50B19" w:rsidP="000B5CDA">
                            <w:pP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1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4pt;margin-top:-64.5pt;width:313.0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" fillcolor="white [3201]" stroked="f" strokeweight=".5pt">
                <v:textbox>
                  <w:txbxContent>
                    <w:p w14:paraId="1C8AA046" w14:textId="74FE323D" w:rsidR="000B5CDA" w:rsidRDefault="0008227F" w:rsidP="000B5CDA">
                      <w:pP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</w:pPr>
                      <w: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 xml:space="preserve">Capstone </w:t>
                      </w:r>
                    </w:p>
                    <w:p w14:paraId="0D337121" w14:textId="77777777" w:rsidR="00F50B19" w:rsidRDefault="00F50B19" w:rsidP="000B5CDA">
                      <w:pP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</w:pPr>
                    </w:p>
                    <w:p w14:paraId="0987AE59" w14:textId="77777777" w:rsidR="00F50B19" w:rsidRPr="00F50B19" w:rsidRDefault="00F50B19" w:rsidP="000B5CDA">
                      <w:pP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0C6">
        <w:rPr>
          <w:rFonts w:ascii="Rocket Sans" w:hAnsi="Rocket Sans" w:cs="Sharp Sans No1 Bold"/>
          <w:b/>
          <w:bCs/>
          <w:color w:val="414042"/>
        </w:rPr>
        <w:t xml:space="preserve">  </w:t>
      </w:r>
    </w:p>
    <w:p w14:paraId="6FB8CCEE" w14:textId="77777777" w:rsidR="00C91B3C" w:rsidRPr="00C91B3C" w:rsidRDefault="00C91B3C" w:rsidP="00C91B3C">
      <w:pPr>
        <w:pStyle w:val="Heading2"/>
        <w:spacing w:before="55"/>
        <w:rPr>
          <w:rFonts w:ascii="Rocket Sans" w:hAnsi="Rocket Sans"/>
          <w:b/>
          <w:bCs/>
        </w:rPr>
      </w:pPr>
      <w:r w:rsidRPr="00C91B3C">
        <w:rPr>
          <w:rFonts w:ascii="Rocket Sans" w:hAnsi="Rocket Sans"/>
          <w:b/>
          <w:bCs/>
          <w:color w:val="414042"/>
          <w:w w:val="80"/>
        </w:rPr>
        <w:t>Backend:</w:t>
      </w:r>
      <w:r w:rsidRPr="00C91B3C">
        <w:rPr>
          <w:rFonts w:ascii="Rocket Sans" w:hAnsi="Rocket Sans"/>
          <w:b/>
          <w:bCs/>
          <w:color w:val="414042"/>
          <w:spacing w:val="17"/>
          <w:w w:val="80"/>
        </w:rPr>
        <w:t xml:space="preserve"> </w:t>
      </w:r>
      <w:r w:rsidRPr="00C91B3C">
        <w:rPr>
          <w:rFonts w:ascii="Rocket Sans" w:hAnsi="Rocket Sans"/>
          <w:b/>
          <w:bCs/>
          <w:color w:val="414042"/>
          <w:w w:val="80"/>
        </w:rPr>
        <w:t>C#</w:t>
      </w:r>
      <w:r w:rsidRPr="00C91B3C">
        <w:rPr>
          <w:rFonts w:ascii="Rocket Sans" w:hAnsi="Rocket Sans"/>
          <w:b/>
          <w:bCs/>
          <w:color w:val="414042"/>
          <w:spacing w:val="21"/>
          <w:w w:val="80"/>
        </w:rPr>
        <w:t xml:space="preserve"> </w:t>
      </w:r>
      <w:r w:rsidRPr="00C91B3C">
        <w:rPr>
          <w:rFonts w:ascii="Rocket Sans" w:hAnsi="Rocket Sans"/>
          <w:b/>
          <w:bCs/>
          <w:color w:val="414042"/>
          <w:w w:val="80"/>
        </w:rPr>
        <w:t>API</w:t>
      </w:r>
    </w:p>
    <w:p w14:paraId="1F9AAAF1" w14:textId="77777777" w:rsidR="00C91B3C" w:rsidRPr="008F01B0" w:rsidRDefault="00C91B3C" w:rsidP="00C91B3C">
      <w:pPr>
        <w:pStyle w:val="BodyText"/>
        <w:spacing w:before="14"/>
        <w:ind w:left="100" w:firstLine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Groups must create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backend</w:t>
      </w:r>
      <w:r w:rsidRPr="008F01B0">
        <w:rPr>
          <w:rFonts w:ascii="Rocket Sans" w:hAnsi="Rocket Sans"/>
          <w:color w:val="414042"/>
          <w:spacing w:val="-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API that includes:</w:t>
      </w:r>
    </w:p>
    <w:p w14:paraId="0B9CA95C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24" w:beforeAutospacing="0" w:after="0" w:afterAutospacing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At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least 4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database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tables</w:t>
      </w:r>
    </w:p>
    <w:p w14:paraId="1419DEAE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24" w:beforeAutospacing="0" w:after="0" w:afterAutospacing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At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least</w:t>
      </w:r>
      <w:r w:rsidRPr="008F01B0">
        <w:rPr>
          <w:rFonts w:ascii="Rocket Sans" w:hAnsi="Rocket Sans"/>
          <w:color w:val="414042"/>
          <w:spacing w:val="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1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join</w:t>
      </w:r>
      <w:r w:rsidRPr="008F01B0">
        <w:rPr>
          <w:rFonts w:ascii="Rocket Sans" w:hAnsi="Rocket Sans"/>
          <w:color w:val="414042"/>
          <w:spacing w:val="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query</w:t>
      </w:r>
    </w:p>
    <w:p w14:paraId="3F806BCA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29" w:beforeAutospacing="0" w:after="0" w:afterAutospacing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 Data Access Layer</w:t>
      </w:r>
      <w:r w:rsidRPr="008F01B0">
        <w:rPr>
          <w:rFonts w:ascii="Rocket Sans" w:hAnsi="Rocket Sans"/>
          <w:color w:val="414042"/>
          <w:spacing w:val="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injected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into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 API controllers</w:t>
      </w:r>
    </w:p>
    <w:p w14:paraId="3CB3EF29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24" w:beforeAutospacing="0" w:after="0" w:afterAutospacing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Dapper</w:t>
      </w:r>
      <w:r w:rsidRPr="008F01B0">
        <w:rPr>
          <w:rFonts w:ascii="Rocket Sans" w:hAnsi="Rocket Sans"/>
          <w:color w:val="414042"/>
          <w:spacing w:val="-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for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Database</w:t>
      </w:r>
      <w:r w:rsidRPr="008F01B0">
        <w:rPr>
          <w:rFonts w:ascii="Rocket Sans" w:hAnsi="Rocket Sans"/>
          <w:color w:val="414042"/>
          <w:spacing w:val="-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ORM</w:t>
      </w:r>
    </w:p>
    <w:p w14:paraId="5DEADC5F" w14:textId="77777777" w:rsidR="00C91B3C" w:rsidRPr="008F01B0" w:rsidRDefault="00C91B3C" w:rsidP="00C91B3C">
      <w:pPr>
        <w:pStyle w:val="ListParagraph"/>
        <w:widowControl w:val="0"/>
        <w:numPr>
          <w:ilvl w:val="1"/>
          <w:numId w:val="31"/>
        </w:numPr>
        <w:tabs>
          <w:tab w:val="left" w:pos="1902"/>
        </w:tabs>
        <w:autoSpaceDE w:val="0"/>
        <w:autoSpaceDN w:val="0"/>
        <w:spacing w:before="19" w:beforeAutospacing="0" w:after="0" w:afterAutospacing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Stored</w:t>
      </w:r>
      <w:r w:rsidRPr="008F01B0">
        <w:rPr>
          <w:rFonts w:ascii="Rocket Sans" w:hAnsi="Rocket Sans"/>
          <w:color w:val="414042"/>
          <w:spacing w:val="1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Procedures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for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some/most</w:t>
      </w:r>
      <w:r w:rsidRPr="008F01B0">
        <w:rPr>
          <w:rFonts w:ascii="Rocket Sans" w:hAnsi="Rocket Sans"/>
          <w:color w:val="414042"/>
          <w:spacing w:val="1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of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</w:t>
      </w:r>
      <w:r w:rsidRPr="008F01B0">
        <w:rPr>
          <w:rFonts w:ascii="Rocket Sans" w:hAnsi="Rocket Sans"/>
          <w:color w:val="414042"/>
          <w:spacing w:val="1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database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work</w:t>
      </w:r>
    </w:p>
    <w:p w14:paraId="1615189B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3" w:beforeAutospacing="0" w:after="0" w:afterAutospacing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At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least 3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API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endpoints</w:t>
      </w:r>
    </w:p>
    <w:p w14:paraId="425DC1F5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24" w:beforeAutospacing="0" w:after="0" w:afterAutospacing="0" w:line="256" w:lineRule="auto"/>
        <w:ind w:right="1465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-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mixture</w:t>
      </w:r>
      <w:r w:rsidRPr="008F01B0">
        <w:rPr>
          <w:rFonts w:ascii="Rocket Sans" w:hAnsi="Rocket Sans"/>
          <w:color w:val="414042"/>
          <w:spacing w:val="-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of</w:t>
      </w:r>
      <w:r w:rsidRPr="008F01B0">
        <w:rPr>
          <w:rFonts w:ascii="Rocket Sans" w:hAnsi="Rocket Sans"/>
          <w:color w:val="414042"/>
          <w:spacing w:val="-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HTTP</w:t>
      </w:r>
      <w:r w:rsidRPr="008F01B0">
        <w:rPr>
          <w:rFonts w:ascii="Rocket Sans" w:hAnsi="Rocket Sans"/>
          <w:color w:val="414042"/>
          <w:spacing w:val="-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methods</w:t>
      </w:r>
      <w:r w:rsidRPr="008F01B0">
        <w:rPr>
          <w:rFonts w:ascii="Rocket Sans" w:hAnsi="Rocket Sans"/>
          <w:color w:val="414042"/>
          <w:spacing w:val="-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including</w:t>
      </w:r>
      <w:r w:rsidRPr="008F01B0">
        <w:rPr>
          <w:rFonts w:ascii="Rocket Sans" w:hAnsi="Rocket Sans"/>
          <w:color w:val="414042"/>
          <w:spacing w:val="-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at</w:t>
      </w:r>
      <w:r w:rsidRPr="008F01B0">
        <w:rPr>
          <w:rFonts w:ascii="Rocket Sans" w:hAnsi="Rocket Sans"/>
          <w:color w:val="414042"/>
          <w:spacing w:val="-10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least</w:t>
      </w:r>
      <w:r w:rsidRPr="008F01B0">
        <w:rPr>
          <w:rFonts w:ascii="Rocket Sans" w:hAnsi="Rocket Sans"/>
          <w:color w:val="414042"/>
          <w:spacing w:val="-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one</w:t>
      </w:r>
      <w:r w:rsidRPr="008F01B0">
        <w:rPr>
          <w:rFonts w:ascii="Rocket Sans" w:hAnsi="Rocket Sans"/>
          <w:color w:val="414042"/>
          <w:spacing w:val="-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example</w:t>
      </w:r>
      <w:r w:rsidRPr="008F01B0">
        <w:rPr>
          <w:rFonts w:ascii="Rocket Sans" w:hAnsi="Rocket Sans"/>
          <w:color w:val="414042"/>
          <w:spacing w:val="-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of</w:t>
      </w:r>
      <w:r w:rsidRPr="008F01B0">
        <w:rPr>
          <w:rFonts w:ascii="Rocket Sans" w:hAnsi="Rocket Sans"/>
          <w:color w:val="414042"/>
          <w:spacing w:val="-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GET,</w:t>
      </w:r>
      <w:r w:rsidRPr="008F01B0">
        <w:rPr>
          <w:rFonts w:ascii="Rocket Sans" w:hAnsi="Rocket Sans"/>
          <w:color w:val="414042"/>
          <w:spacing w:val="-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POST,</w:t>
      </w:r>
      <w:r w:rsidRPr="008F01B0">
        <w:rPr>
          <w:rFonts w:ascii="Rocket Sans" w:hAnsi="Rocket Sans"/>
          <w:color w:val="414042"/>
          <w:spacing w:val="-57"/>
          <w:w w:val="90"/>
        </w:rPr>
        <w:t xml:space="preserve"> </w:t>
      </w:r>
      <w:r w:rsidRPr="008F01B0">
        <w:rPr>
          <w:rFonts w:ascii="Rocket Sans" w:hAnsi="Rocket Sans"/>
          <w:color w:val="414042"/>
          <w:w w:val="85"/>
        </w:rPr>
        <w:t>PUT/PATCH,</w:t>
      </w:r>
      <w:r w:rsidRPr="008F01B0">
        <w:rPr>
          <w:rFonts w:ascii="Rocket Sans" w:hAnsi="Rocket Sans"/>
          <w:color w:val="414042"/>
          <w:spacing w:val="-3"/>
          <w:w w:val="85"/>
        </w:rPr>
        <w:t xml:space="preserve"> </w:t>
      </w:r>
      <w:r w:rsidRPr="008F01B0">
        <w:rPr>
          <w:rFonts w:ascii="Rocket Sans" w:hAnsi="Rocket Sans"/>
          <w:color w:val="414042"/>
          <w:w w:val="85"/>
        </w:rPr>
        <w:t>and</w:t>
      </w:r>
      <w:r w:rsidRPr="008F01B0">
        <w:rPr>
          <w:rFonts w:ascii="Rocket Sans" w:hAnsi="Rocket Sans"/>
          <w:color w:val="414042"/>
          <w:spacing w:val="-5"/>
          <w:w w:val="85"/>
        </w:rPr>
        <w:t xml:space="preserve"> </w:t>
      </w:r>
      <w:r w:rsidRPr="008F01B0">
        <w:rPr>
          <w:rFonts w:ascii="Rocket Sans" w:hAnsi="Rocket Sans"/>
          <w:color w:val="414042"/>
          <w:w w:val="85"/>
        </w:rPr>
        <w:t>DELETE</w:t>
      </w:r>
    </w:p>
    <w:p w14:paraId="21E6B111" w14:textId="77777777" w:rsidR="00C91B3C" w:rsidRPr="008F01B0" w:rsidRDefault="00C91B3C" w:rsidP="00C91B3C">
      <w:pPr>
        <w:pStyle w:val="BodyText"/>
        <w:ind w:left="0" w:firstLine="0"/>
        <w:rPr>
          <w:rFonts w:ascii="Rocket Sans" w:hAnsi="Rocket Sans"/>
          <w:sz w:val="20"/>
        </w:rPr>
      </w:pPr>
    </w:p>
    <w:p w14:paraId="2A23A395" w14:textId="77777777" w:rsidR="00C91B3C" w:rsidRPr="00C91B3C" w:rsidRDefault="00C91B3C" w:rsidP="00C91B3C">
      <w:pPr>
        <w:pStyle w:val="Heading2"/>
        <w:rPr>
          <w:rFonts w:ascii="Rocket Sans" w:hAnsi="Rocket Sans"/>
          <w:b/>
          <w:bCs/>
        </w:rPr>
      </w:pPr>
      <w:r w:rsidRPr="00C91B3C">
        <w:rPr>
          <w:rFonts w:ascii="Rocket Sans" w:hAnsi="Rocket Sans"/>
          <w:b/>
          <w:bCs/>
          <w:color w:val="414042"/>
          <w:w w:val="80"/>
        </w:rPr>
        <w:t>Front-End:</w:t>
      </w:r>
      <w:r w:rsidRPr="00C91B3C">
        <w:rPr>
          <w:rFonts w:ascii="Rocket Sans" w:hAnsi="Rocket Sans"/>
          <w:b/>
          <w:bCs/>
          <w:color w:val="414042"/>
          <w:spacing w:val="24"/>
          <w:w w:val="80"/>
        </w:rPr>
        <w:t xml:space="preserve"> </w:t>
      </w:r>
      <w:r w:rsidRPr="00C91B3C">
        <w:rPr>
          <w:rFonts w:ascii="Rocket Sans" w:hAnsi="Rocket Sans"/>
          <w:b/>
          <w:bCs/>
          <w:color w:val="414042"/>
          <w:w w:val="80"/>
        </w:rPr>
        <w:t>Angular</w:t>
      </w:r>
      <w:r w:rsidRPr="00C91B3C">
        <w:rPr>
          <w:rFonts w:ascii="Rocket Sans" w:hAnsi="Rocket Sans"/>
          <w:b/>
          <w:bCs/>
          <w:color w:val="414042"/>
          <w:spacing w:val="26"/>
          <w:w w:val="80"/>
        </w:rPr>
        <w:t xml:space="preserve"> </w:t>
      </w:r>
      <w:r w:rsidRPr="00C91B3C">
        <w:rPr>
          <w:rFonts w:ascii="Rocket Sans" w:hAnsi="Rocket Sans"/>
          <w:b/>
          <w:bCs/>
          <w:color w:val="414042"/>
          <w:w w:val="80"/>
        </w:rPr>
        <w:t>&amp;</w:t>
      </w:r>
      <w:r w:rsidRPr="00C91B3C">
        <w:rPr>
          <w:rFonts w:ascii="Rocket Sans" w:hAnsi="Rocket Sans"/>
          <w:b/>
          <w:bCs/>
          <w:color w:val="414042"/>
          <w:spacing w:val="22"/>
          <w:w w:val="80"/>
        </w:rPr>
        <w:t xml:space="preserve"> </w:t>
      </w:r>
      <w:r w:rsidRPr="00C91B3C">
        <w:rPr>
          <w:rFonts w:ascii="Rocket Sans" w:hAnsi="Rocket Sans"/>
          <w:b/>
          <w:bCs/>
          <w:color w:val="414042"/>
          <w:w w:val="80"/>
        </w:rPr>
        <w:t>CSS</w:t>
      </w:r>
    </w:p>
    <w:p w14:paraId="34474CC4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14" w:beforeAutospacing="0" w:after="0" w:afterAutospacing="0" w:line="305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At</w:t>
      </w:r>
      <w:r w:rsidRPr="008F01B0">
        <w:rPr>
          <w:rFonts w:ascii="Rocket Sans" w:hAnsi="Rocket Sans"/>
          <w:color w:val="414042"/>
          <w:spacing w:val="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least</w:t>
      </w:r>
      <w:r w:rsidRPr="008F01B0">
        <w:rPr>
          <w:rFonts w:ascii="Rocket Sans" w:hAnsi="Rocket Sans"/>
          <w:color w:val="414042"/>
          <w:spacing w:val="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6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components</w:t>
      </w:r>
    </w:p>
    <w:p w14:paraId="2E58D98A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0" w:beforeAutospacing="0" w:after="0" w:afterAutospacing="0" w:line="295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Angular</w:t>
      </w:r>
      <w:r w:rsidRPr="008F01B0">
        <w:rPr>
          <w:rFonts w:ascii="Rocket Sans" w:hAnsi="Rocket Sans"/>
          <w:color w:val="414042"/>
          <w:spacing w:val="2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routing</w:t>
      </w:r>
      <w:r w:rsidRPr="008F01B0">
        <w:rPr>
          <w:rFonts w:ascii="Rocket Sans" w:hAnsi="Rocket Sans"/>
          <w:color w:val="414042"/>
          <w:spacing w:val="2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between</w:t>
      </w:r>
      <w:r w:rsidRPr="008F01B0">
        <w:rPr>
          <w:rFonts w:ascii="Rocket Sans" w:hAnsi="Rocket Sans"/>
          <w:color w:val="414042"/>
          <w:spacing w:val="2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components</w:t>
      </w:r>
    </w:p>
    <w:p w14:paraId="219E50E9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0" w:beforeAutospacing="0" w:after="0" w:afterAutospacing="0" w:line="29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At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least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two</w:t>
      </w:r>
      <w:r w:rsidRPr="008F01B0">
        <w:rPr>
          <w:rFonts w:ascii="Rocket Sans" w:hAnsi="Rocket Sans"/>
          <w:color w:val="414042"/>
          <w:spacing w:val="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services</w:t>
      </w:r>
    </w:p>
    <w:p w14:paraId="5192C2F3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0" w:beforeAutospacing="0" w:after="0" w:afterAutospacing="0" w:line="29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85"/>
        </w:rPr>
        <w:t>Uses</w:t>
      </w:r>
      <w:r w:rsidRPr="008F01B0">
        <w:rPr>
          <w:rFonts w:ascii="Rocket Sans" w:hAnsi="Rocket Sans"/>
          <w:color w:val="414042"/>
          <w:spacing w:val="8"/>
          <w:w w:val="85"/>
        </w:rPr>
        <w:t xml:space="preserve"> </w:t>
      </w:r>
      <w:r w:rsidRPr="008F01B0">
        <w:rPr>
          <w:rFonts w:ascii="Rocket Sans" w:hAnsi="Rocket Sans"/>
          <w:color w:val="414042"/>
          <w:w w:val="85"/>
        </w:rPr>
        <w:t>your</w:t>
      </w:r>
      <w:r w:rsidRPr="008F01B0">
        <w:rPr>
          <w:rFonts w:ascii="Rocket Sans" w:hAnsi="Rocket Sans"/>
          <w:color w:val="414042"/>
          <w:spacing w:val="8"/>
          <w:w w:val="85"/>
        </w:rPr>
        <w:t xml:space="preserve"> </w:t>
      </w:r>
      <w:r w:rsidRPr="008F01B0">
        <w:rPr>
          <w:rFonts w:ascii="Rocket Sans" w:hAnsi="Rocket Sans"/>
          <w:color w:val="414042"/>
          <w:w w:val="85"/>
        </w:rPr>
        <w:t>API</w:t>
      </w:r>
    </w:p>
    <w:p w14:paraId="064DC8FC" w14:textId="77777777" w:rsidR="00C91B3C" w:rsidRPr="008F01B0" w:rsidRDefault="00C91B3C" w:rsidP="00C91B3C">
      <w:pPr>
        <w:pStyle w:val="ListParagraph"/>
        <w:widowControl w:val="0"/>
        <w:numPr>
          <w:ilvl w:val="0"/>
          <w:numId w:val="31"/>
        </w:numPr>
        <w:tabs>
          <w:tab w:val="left" w:pos="1180"/>
          <w:tab w:val="left" w:pos="1181"/>
        </w:tabs>
        <w:autoSpaceDE w:val="0"/>
        <w:autoSpaceDN w:val="0"/>
        <w:spacing w:before="0" w:beforeAutospacing="0" w:after="0" w:afterAutospacing="0" w:line="295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Consistent,</w:t>
      </w:r>
      <w:r w:rsidRPr="008F01B0">
        <w:rPr>
          <w:rFonts w:ascii="Rocket Sans" w:hAnsi="Rocket Sans"/>
          <w:color w:val="414042"/>
          <w:spacing w:val="1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attractive</w:t>
      </w:r>
      <w:r w:rsidRPr="008F01B0">
        <w:rPr>
          <w:rFonts w:ascii="Rocket Sans" w:hAnsi="Rocket Sans"/>
          <w:color w:val="414042"/>
          <w:spacing w:val="1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styling</w:t>
      </w:r>
      <w:r w:rsidRPr="008F01B0">
        <w:rPr>
          <w:rFonts w:ascii="Rocket Sans" w:hAnsi="Rocket Sans"/>
          <w:color w:val="414042"/>
          <w:spacing w:val="2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beyond</w:t>
      </w:r>
      <w:r w:rsidRPr="008F01B0">
        <w:rPr>
          <w:rFonts w:ascii="Rocket Sans" w:hAnsi="Rocket Sans"/>
          <w:color w:val="414042"/>
          <w:spacing w:val="1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</w:t>
      </w:r>
      <w:r w:rsidRPr="008F01B0">
        <w:rPr>
          <w:rFonts w:ascii="Rocket Sans" w:hAnsi="Rocket Sans"/>
          <w:color w:val="414042"/>
          <w:spacing w:val="1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default</w:t>
      </w:r>
      <w:r w:rsidRPr="008F01B0">
        <w:rPr>
          <w:rFonts w:ascii="Rocket Sans" w:hAnsi="Rocket Sans"/>
          <w:color w:val="414042"/>
          <w:spacing w:val="1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C#</w:t>
      </w:r>
      <w:r w:rsidRPr="008F01B0">
        <w:rPr>
          <w:rFonts w:ascii="Rocket Sans" w:hAnsi="Rocket Sans"/>
          <w:color w:val="414042"/>
          <w:spacing w:val="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Angular</w:t>
      </w:r>
      <w:r w:rsidRPr="008F01B0">
        <w:rPr>
          <w:rFonts w:ascii="Rocket Sans" w:hAnsi="Rocket Sans"/>
          <w:color w:val="414042"/>
          <w:spacing w:val="2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project</w:t>
      </w:r>
      <w:r w:rsidRPr="008F01B0">
        <w:rPr>
          <w:rFonts w:ascii="Rocket Sans" w:hAnsi="Rocket Sans"/>
          <w:color w:val="414042"/>
          <w:spacing w:val="1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template</w:t>
      </w:r>
    </w:p>
    <w:p w14:paraId="712423D1" w14:textId="42819CD8" w:rsidR="00C91B3C" w:rsidRPr="00C91B3C" w:rsidRDefault="00C91B3C" w:rsidP="00C91B3C">
      <w:pPr>
        <w:pStyle w:val="ListParagraph"/>
        <w:widowControl w:val="0"/>
        <w:numPr>
          <w:ilvl w:val="1"/>
          <w:numId w:val="31"/>
        </w:numPr>
        <w:tabs>
          <w:tab w:val="left" w:pos="1902"/>
        </w:tabs>
        <w:autoSpaceDE w:val="0"/>
        <w:autoSpaceDN w:val="0"/>
        <w:spacing w:before="0" w:beforeAutospacing="0" w:after="0" w:afterAutospacing="0" w:line="287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Use</w:t>
      </w:r>
      <w:r w:rsidRPr="008F01B0">
        <w:rPr>
          <w:rFonts w:ascii="Rocket Sans" w:hAnsi="Rocket Sans"/>
          <w:color w:val="414042"/>
          <w:spacing w:val="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of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Bootstrap</w:t>
      </w:r>
      <w:r w:rsidRPr="008F01B0">
        <w:rPr>
          <w:rFonts w:ascii="Rocket Sans" w:hAnsi="Rocket Sans"/>
          <w:color w:val="414042"/>
          <w:spacing w:val="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or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Spark</w:t>
      </w:r>
      <w:r w:rsidRPr="008F01B0">
        <w:rPr>
          <w:rFonts w:ascii="Rocket Sans" w:hAnsi="Rocket Sans"/>
          <w:color w:val="414042"/>
          <w:spacing w:val="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optional</w:t>
      </w:r>
    </w:p>
    <w:p w14:paraId="016AF47F" w14:textId="45F0D2D4" w:rsidR="00C91B3C" w:rsidRDefault="00C91B3C" w:rsidP="00C91B3C">
      <w:pPr>
        <w:widowControl w:val="0"/>
        <w:tabs>
          <w:tab w:val="left" w:pos="1902"/>
        </w:tabs>
        <w:autoSpaceDE w:val="0"/>
        <w:autoSpaceDN w:val="0"/>
        <w:spacing w:line="287" w:lineRule="exact"/>
        <w:rPr>
          <w:rFonts w:ascii="Rocket Sans" w:hAnsi="Rocket Sans"/>
        </w:rPr>
      </w:pPr>
    </w:p>
    <w:p w14:paraId="7C8B9003" w14:textId="698E295F" w:rsidR="00C91B3C" w:rsidRDefault="00C91B3C" w:rsidP="00C91B3C">
      <w:pPr>
        <w:pStyle w:val="Heading2"/>
        <w:rPr>
          <w:rFonts w:ascii="Rocket Sans" w:hAnsi="Rocket Sans"/>
          <w:b/>
          <w:bCs/>
          <w:color w:val="414042"/>
          <w:w w:val="85"/>
        </w:rPr>
      </w:pPr>
      <w:r>
        <w:rPr>
          <w:rFonts w:ascii="Rocket Sans" w:hAnsi="Rocket Sans"/>
          <w:b/>
          <w:bCs/>
          <w:color w:val="414042"/>
          <w:w w:val="85"/>
        </w:rPr>
        <w:t>Workflow Expectations</w:t>
      </w:r>
      <w:r w:rsidRPr="00C91B3C">
        <w:rPr>
          <w:rFonts w:ascii="Rocket Sans" w:hAnsi="Rocket Sans"/>
          <w:b/>
          <w:bCs/>
          <w:color w:val="414042"/>
          <w:w w:val="85"/>
        </w:rPr>
        <w:t>:</w:t>
      </w:r>
    </w:p>
    <w:p w14:paraId="0DD6010C" w14:textId="041F01BA" w:rsidR="00C91B3C" w:rsidRPr="00C91B3C" w:rsidRDefault="00C91B3C" w:rsidP="00C91B3C">
      <w:pPr>
        <w:pStyle w:val="ListParagraph"/>
        <w:numPr>
          <w:ilvl w:val="0"/>
          <w:numId w:val="32"/>
        </w:numPr>
        <w:rPr>
          <w:rFonts w:ascii="Rocket Sans" w:hAnsi="Rocket Sans"/>
          <w:color w:val="414042"/>
          <w:w w:val="90"/>
        </w:rPr>
      </w:pPr>
      <w:r w:rsidRPr="00C91B3C">
        <w:rPr>
          <w:rFonts w:ascii="Rocket Sans" w:hAnsi="Rocket Sans"/>
          <w:color w:val="414042"/>
          <w:w w:val="90"/>
        </w:rPr>
        <w:t>All tasks/user stories should be worked on a separate branch that is merged into main branch</w:t>
      </w:r>
    </w:p>
    <w:p w14:paraId="73D4EDAC" w14:textId="6830D10F" w:rsidR="00C91B3C" w:rsidRPr="00C91B3C" w:rsidRDefault="00C91B3C" w:rsidP="00C91B3C">
      <w:pPr>
        <w:pStyle w:val="ListParagraph"/>
        <w:numPr>
          <w:ilvl w:val="0"/>
          <w:numId w:val="32"/>
        </w:numPr>
        <w:rPr>
          <w:rFonts w:ascii="Rocket Sans" w:hAnsi="Rocket Sans"/>
          <w:color w:val="414042"/>
          <w:w w:val="90"/>
        </w:rPr>
      </w:pPr>
      <w:r w:rsidRPr="00C91B3C">
        <w:rPr>
          <w:rFonts w:ascii="Rocket Sans" w:hAnsi="Rocket Sans"/>
          <w:color w:val="414042"/>
          <w:w w:val="90"/>
        </w:rPr>
        <w:t>Branches should correlate with a user story or task found on your Trello Board</w:t>
      </w:r>
    </w:p>
    <w:p w14:paraId="33D129CE" w14:textId="18C218FD" w:rsidR="00C91B3C" w:rsidRPr="00C91B3C" w:rsidRDefault="00C91B3C" w:rsidP="00C91B3C">
      <w:pPr>
        <w:pStyle w:val="ListParagraph"/>
        <w:numPr>
          <w:ilvl w:val="0"/>
          <w:numId w:val="32"/>
        </w:numPr>
        <w:rPr>
          <w:rFonts w:ascii="Rocket Sans" w:hAnsi="Rocket Sans"/>
          <w:color w:val="414042"/>
          <w:w w:val="90"/>
        </w:rPr>
      </w:pPr>
      <w:r w:rsidRPr="00C91B3C">
        <w:rPr>
          <w:rFonts w:ascii="Rocket Sans" w:hAnsi="Rocket Sans"/>
          <w:color w:val="414042"/>
          <w:w w:val="90"/>
        </w:rPr>
        <w:t>All branches should have a pull request and be reviewed by one team member before merging to main branch</w:t>
      </w:r>
    </w:p>
    <w:p w14:paraId="42D4E615" w14:textId="77777777" w:rsidR="00C91B3C" w:rsidRPr="00C91B3C" w:rsidRDefault="00C91B3C" w:rsidP="00C91B3C">
      <w:pPr>
        <w:widowControl w:val="0"/>
        <w:tabs>
          <w:tab w:val="left" w:pos="1902"/>
        </w:tabs>
        <w:autoSpaceDE w:val="0"/>
        <w:autoSpaceDN w:val="0"/>
        <w:spacing w:line="287" w:lineRule="exact"/>
        <w:rPr>
          <w:rFonts w:ascii="Rocket Sans" w:hAnsi="Rocket Sans"/>
        </w:rPr>
      </w:pPr>
    </w:p>
    <w:p w14:paraId="2B2CCFBD" w14:textId="77777777" w:rsidR="00C91B3C" w:rsidRPr="008F01B0" w:rsidRDefault="00C91B3C" w:rsidP="00C91B3C">
      <w:pPr>
        <w:pStyle w:val="BodyText"/>
        <w:spacing w:before="11"/>
        <w:ind w:left="0" w:firstLine="0"/>
        <w:rPr>
          <w:rFonts w:ascii="Rocket Sans" w:hAnsi="Rocket Sans"/>
          <w:sz w:val="26"/>
        </w:rPr>
      </w:pPr>
    </w:p>
    <w:p w14:paraId="712A536F" w14:textId="77777777" w:rsidR="00C91B3C" w:rsidRPr="00C91B3C" w:rsidRDefault="00C91B3C" w:rsidP="00C91B3C">
      <w:pPr>
        <w:pStyle w:val="Heading2"/>
        <w:rPr>
          <w:rFonts w:ascii="Rocket Sans" w:hAnsi="Rocket Sans"/>
          <w:b/>
          <w:bCs/>
          <w:sz w:val="19"/>
        </w:rPr>
      </w:pPr>
      <w:r w:rsidRPr="00C91B3C">
        <w:rPr>
          <w:rFonts w:ascii="Rocket Sans" w:hAnsi="Rocket Sans"/>
          <w:b/>
          <w:bCs/>
          <w:color w:val="414042"/>
          <w:w w:val="85"/>
        </w:rPr>
        <w:t>Steps</w:t>
      </w:r>
      <w:r w:rsidRPr="00C91B3C">
        <w:rPr>
          <w:rFonts w:ascii="Rocket Sans" w:hAnsi="Rocket Sans"/>
          <w:b/>
          <w:bCs/>
          <w:color w:val="414042"/>
          <w:spacing w:val="7"/>
          <w:w w:val="85"/>
        </w:rPr>
        <w:t xml:space="preserve"> </w:t>
      </w:r>
      <w:r w:rsidRPr="00C91B3C">
        <w:rPr>
          <w:rFonts w:ascii="Rocket Sans" w:hAnsi="Rocket Sans"/>
          <w:b/>
          <w:bCs/>
          <w:color w:val="414042"/>
          <w:w w:val="85"/>
        </w:rPr>
        <w:t>to</w:t>
      </w:r>
      <w:r w:rsidRPr="00C91B3C">
        <w:rPr>
          <w:rFonts w:ascii="Rocket Sans" w:hAnsi="Rocket Sans"/>
          <w:b/>
          <w:bCs/>
          <w:color w:val="414042"/>
          <w:spacing w:val="4"/>
          <w:w w:val="85"/>
        </w:rPr>
        <w:t xml:space="preserve"> </w:t>
      </w:r>
      <w:r w:rsidRPr="00C91B3C">
        <w:rPr>
          <w:rFonts w:ascii="Rocket Sans" w:hAnsi="Rocket Sans"/>
          <w:b/>
          <w:bCs/>
          <w:color w:val="414042"/>
          <w:w w:val="85"/>
        </w:rPr>
        <w:t>Take</w:t>
      </w:r>
      <w:r w:rsidRPr="00C91B3C">
        <w:rPr>
          <w:rFonts w:ascii="Rocket Sans" w:hAnsi="Rocket Sans"/>
          <w:b/>
          <w:bCs/>
          <w:color w:val="414042"/>
          <w:spacing w:val="8"/>
          <w:w w:val="85"/>
        </w:rPr>
        <w:t xml:space="preserve"> </w:t>
      </w:r>
      <w:r w:rsidRPr="00C91B3C">
        <w:rPr>
          <w:rFonts w:ascii="Rocket Sans" w:hAnsi="Rocket Sans"/>
          <w:b/>
          <w:bCs/>
          <w:color w:val="414042"/>
          <w:w w:val="85"/>
        </w:rPr>
        <w:t>Beyond</w:t>
      </w:r>
      <w:r w:rsidRPr="00C91B3C">
        <w:rPr>
          <w:rFonts w:ascii="Rocket Sans" w:hAnsi="Rocket Sans"/>
          <w:b/>
          <w:bCs/>
          <w:color w:val="414042"/>
          <w:spacing w:val="10"/>
          <w:w w:val="85"/>
        </w:rPr>
        <w:t xml:space="preserve"> </w:t>
      </w:r>
      <w:r w:rsidRPr="00C91B3C">
        <w:rPr>
          <w:rFonts w:ascii="Rocket Sans" w:hAnsi="Rocket Sans"/>
          <w:b/>
          <w:bCs/>
          <w:color w:val="414042"/>
          <w:w w:val="85"/>
        </w:rPr>
        <w:t>MVP:</w:t>
      </w:r>
    </w:p>
    <w:p w14:paraId="7FCFB7FD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96" w:beforeAutospacing="0" w:after="0" w:afterAutospacing="0" w:line="220" w:lineRule="auto"/>
        <w:ind w:right="279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Improve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your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API</w:t>
      </w:r>
      <w:r w:rsidRPr="008F01B0">
        <w:rPr>
          <w:rFonts w:ascii="Rocket Sans" w:hAnsi="Rocket Sans"/>
          <w:color w:val="414042"/>
          <w:spacing w:val="1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error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handling</w:t>
      </w:r>
      <w:r w:rsidRPr="008F01B0">
        <w:rPr>
          <w:rFonts w:ascii="Rocket Sans" w:hAnsi="Rocket Sans"/>
          <w:color w:val="414042"/>
          <w:spacing w:val="2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–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return</w:t>
      </w:r>
      <w:r w:rsidRPr="008F01B0">
        <w:rPr>
          <w:rFonts w:ascii="Rocket Sans" w:hAnsi="Rocket Sans"/>
          <w:color w:val="414042"/>
          <w:spacing w:val="1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more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information</w:t>
      </w:r>
      <w:r w:rsidRPr="008F01B0">
        <w:rPr>
          <w:rFonts w:ascii="Rocket Sans" w:hAnsi="Rocket Sans"/>
          <w:color w:val="414042"/>
          <w:spacing w:val="1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</w:t>
      </w:r>
      <w:r w:rsidRPr="008F01B0">
        <w:rPr>
          <w:rFonts w:ascii="Rocket Sans" w:hAnsi="Rocket Sans"/>
          <w:color w:val="414042"/>
          <w:spacing w:val="1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response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and/or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HTTP</w:t>
      </w:r>
      <w:r w:rsidRPr="008F01B0">
        <w:rPr>
          <w:rFonts w:ascii="Rocket Sans" w:hAnsi="Rocket Sans"/>
          <w:color w:val="414042"/>
          <w:spacing w:val="-57"/>
          <w:w w:val="90"/>
        </w:rPr>
        <w:t xml:space="preserve"> </w:t>
      </w:r>
      <w:r w:rsidRPr="008F01B0">
        <w:rPr>
          <w:rFonts w:ascii="Rocket Sans" w:hAnsi="Rocket Sans"/>
          <w:color w:val="414042"/>
        </w:rPr>
        <w:t>error</w:t>
      </w:r>
      <w:r w:rsidRPr="008F01B0">
        <w:rPr>
          <w:rFonts w:ascii="Rocket Sans" w:hAnsi="Rocket Sans"/>
          <w:color w:val="414042"/>
          <w:spacing w:val="-12"/>
        </w:rPr>
        <w:t xml:space="preserve"> </w:t>
      </w:r>
      <w:r w:rsidRPr="008F01B0">
        <w:rPr>
          <w:rFonts w:ascii="Rocket Sans" w:hAnsi="Rocket Sans"/>
          <w:color w:val="414042"/>
        </w:rPr>
        <w:t>codes</w:t>
      </w:r>
    </w:p>
    <w:p w14:paraId="5ED2700D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22" w:beforeAutospacing="0" w:after="0" w:afterAutospacing="0" w:line="30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spacing w:val="-1"/>
          <w:w w:val="95"/>
        </w:rPr>
        <w:t>Further</w:t>
      </w:r>
      <w:r w:rsidRPr="008F01B0">
        <w:rPr>
          <w:rFonts w:ascii="Rocket Sans" w:hAnsi="Rocket Sans"/>
          <w:color w:val="414042"/>
          <w:spacing w:val="-11"/>
          <w:w w:val="95"/>
        </w:rPr>
        <w:t xml:space="preserve"> </w:t>
      </w:r>
      <w:r w:rsidRPr="008F01B0">
        <w:rPr>
          <w:rFonts w:ascii="Rocket Sans" w:hAnsi="Rocket Sans"/>
          <w:color w:val="414042"/>
          <w:spacing w:val="-1"/>
          <w:w w:val="95"/>
        </w:rPr>
        <w:t>error</w:t>
      </w:r>
      <w:r w:rsidRPr="008F01B0">
        <w:rPr>
          <w:rFonts w:ascii="Rocket Sans" w:hAnsi="Rocket Sans"/>
          <w:color w:val="414042"/>
          <w:spacing w:val="-10"/>
          <w:w w:val="95"/>
        </w:rPr>
        <w:t xml:space="preserve"> </w:t>
      </w:r>
      <w:r w:rsidRPr="008F01B0">
        <w:rPr>
          <w:rFonts w:ascii="Rocket Sans" w:hAnsi="Rocket Sans"/>
          <w:color w:val="414042"/>
          <w:spacing w:val="-1"/>
          <w:w w:val="95"/>
        </w:rPr>
        <w:t>handling</w:t>
      </w:r>
      <w:r w:rsidRPr="008F01B0">
        <w:rPr>
          <w:rFonts w:ascii="Rocket Sans" w:hAnsi="Rocket Sans"/>
          <w:color w:val="414042"/>
          <w:spacing w:val="-11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in</w:t>
      </w:r>
      <w:r w:rsidRPr="008F01B0">
        <w:rPr>
          <w:rFonts w:ascii="Rocket Sans" w:hAnsi="Rocket Sans"/>
          <w:color w:val="414042"/>
          <w:spacing w:val="-13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Angular</w:t>
      </w:r>
      <w:r w:rsidRPr="008F01B0">
        <w:rPr>
          <w:rFonts w:ascii="Rocket Sans" w:hAnsi="Rocket Sans"/>
          <w:color w:val="414042"/>
          <w:spacing w:val="-7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–</w:t>
      </w:r>
      <w:r w:rsidRPr="008F01B0">
        <w:rPr>
          <w:rFonts w:ascii="Rocket Sans" w:hAnsi="Rocket Sans"/>
          <w:color w:val="414042"/>
          <w:spacing w:val="-10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if</w:t>
      </w:r>
      <w:r w:rsidRPr="008F01B0">
        <w:rPr>
          <w:rFonts w:ascii="Rocket Sans" w:hAnsi="Rocket Sans"/>
          <w:color w:val="414042"/>
          <w:spacing w:val="-10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you</w:t>
      </w:r>
      <w:r w:rsidRPr="008F01B0">
        <w:rPr>
          <w:rFonts w:ascii="Rocket Sans" w:hAnsi="Rocket Sans"/>
          <w:color w:val="414042"/>
          <w:spacing w:val="-14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get</w:t>
      </w:r>
      <w:r w:rsidRPr="008F01B0">
        <w:rPr>
          <w:rFonts w:ascii="Rocket Sans" w:hAnsi="Rocket Sans"/>
          <w:color w:val="414042"/>
          <w:spacing w:val="-11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an</w:t>
      </w:r>
      <w:r w:rsidRPr="008F01B0">
        <w:rPr>
          <w:rFonts w:ascii="Rocket Sans" w:hAnsi="Rocket Sans"/>
          <w:color w:val="414042"/>
          <w:spacing w:val="-12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error</w:t>
      </w:r>
      <w:r w:rsidRPr="008F01B0">
        <w:rPr>
          <w:rFonts w:ascii="Rocket Sans" w:hAnsi="Rocket Sans"/>
          <w:color w:val="414042"/>
          <w:spacing w:val="-11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from</w:t>
      </w:r>
      <w:r w:rsidRPr="008F01B0">
        <w:rPr>
          <w:rFonts w:ascii="Rocket Sans" w:hAnsi="Rocket Sans"/>
          <w:color w:val="414042"/>
          <w:spacing w:val="-13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an</w:t>
      </w:r>
      <w:r w:rsidRPr="008F01B0">
        <w:rPr>
          <w:rFonts w:ascii="Rocket Sans" w:hAnsi="Rocket Sans"/>
          <w:color w:val="414042"/>
          <w:spacing w:val="-12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API,</w:t>
      </w:r>
      <w:r w:rsidRPr="008F01B0">
        <w:rPr>
          <w:rFonts w:ascii="Rocket Sans" w:hAnsi="Rocket Sans"/>
          <w:color w:val="414042"/>
          <w:spacing w:val="-13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don’t</w:t>
      </w:r>
      <w:r w:rsidRPr="008F01B0">
        <w:rPr>
          <w:rFonts w:ascii="Rocket Sans" w:hAnsi="Rocket Sans"/>
          <w:color w:val="414042"/>
          <w:spacing w:val="-12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just</w:t>
      </w:r>
      <w:r w:rsidRPr="008F01B0">
        <w:rPr>
          <w:rFonts w:ascii="Rocket Sans" w:hAnsi="Rocket Sans"/>
          <w:color w:val="414042"/>
          <w:spacing w:val="-12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send</w:t>
      </w:r>
      <w:r w:rsidRPr="008F01B0">
        <w:rPr>
          <w:rFonts w:ascii="Rocket Sans" w:hAnsi="Rocket Sans"/>
          <w:color w:val="414042"/>
          <w:spacing w:val="-13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it</w:t>
      </w:r>
      <w:r w:rsidRPr="008F01B0">
        <w:rPr>
          <w:rFonts w:ascii="Rocket Sans" w:hAnsi="Rocket Sans"/>
          <w:color w:val="414042"/>
          <w:spacing w:val="-13"/>
          <w:w w:val="95"/>
        </w:rPr>
        <w:t xml:space="preserve"> </w:t>
      </w:r>
      <w:r w:rsidRPr="008F01B0">
        <w:rPr>
          <w:rFonts w:ascii="Rocket Sans" w:hAnsi="Rocket Sans"/>
          <w:color w:val="414042"/>
          <w:w w:val="95"/>
        </w:rPr>
        <w:t>to</w:t>
      </w:r>
    </w:p>
    <w:p w14:paraId="4A218866" w14:textId="77777777" w:rsidR="00C91B3C" w:rsidRPr="008F01B0" w:rsidRDefault="00C91B3C" w:rsidP="00C91B3C">
      <w:pPr>
        <w:pStyle w:val="BodyText"/>
        <w:spacing w:line="263" w:lineRule="exact"/>
        <w:ind w:firstLine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the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console,</w:t>
      </w:r>
      <w:r w:rsidRPr="008F01B0">
        <w:rPr>
          <w:rFonts w:ascii="Rocket Sans" w:hAnsi="Rocket Sans"/>
          <w:color w:val="414042"/>
          <w:spacing w:val="1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display</w:t>
      </w:r>
      <w:r w:rsidRPr="008F01B0">
        <w:rPr>
          <w:rFonts w:ascii="Rocket Sans" w:hAnsi="Rocket Sans"/>
          <w:color w:val="414042"/>
          <w:spacing w:val="1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information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to</w:t>
      </w:r>
      <w:r w:rsidRPr="008F01B0">
        <w:rPr>
          <w:rFonts w:ascii="Rocket Sans" w:hAnsi="Rocket Sans"/>
          <w:color w:val="414042"/>
          <w:spacing w:val="1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</w:t>
      </w:r>
      <w:r w:rsidRPr="008F01B0">
        <w:rPr>
          <w:rFonts w:ascii="Rocket Sans" w:hAnsi="Rocket Sans"/>
          <w:color w:val="414042"/>
          <w:spacing w:val="1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user</w:t>
      </w:r>
    </w:p>
    <w:p w14:paraId="037A9D8E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19" w:beforeAutospacing="0" w:after="0" w:afterAutospacing="0" w:line="305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Refactor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your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code</w:t>
      </w:r>
      <w:r w:rsidRPr="008F01B0">
        <w:rPr>
          <w:rFonts w:ascii="Rocket Sans" w:hAnsi="Rocket Sans"/>
          <w:color w:val="414042"/>
          <w:spacing w:val="1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–</w:t>
      </w:r>
      <w:r w:rsidRPr="008F01B0">
        <w:rPr>
          <w:rFonts w:ascii="Rocket Sans" w:hAnsi="Rocket Sans"/>
          <w:color w:val="414042"/>
          <w:spacing w:val="1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cleaner,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more</w:t>
      </w:r>
      <w:r w:rsidRPr="008F01B0">
        <w:rPr>
          <w:rFonts w:ascii="Rocket Sans" w:hAnsi="Rocket Sans"/>
          <w:color w:val="414042"/>
          <w:spacing w:val="1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documented,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more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modular</w:t>
      </w:r>
    </w:p>
    <w:p w14:paraId="11FB04AA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29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lastRenderedPageBreak/>
        <w:t>Improve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your</w:t>
      </w:r>
      <w:r w:rsidRPr="008F01B0">
        <w:rPr>
          <w:rFonts w:ascii="Rocket Sans" w:hAnsi="Rocket Sans"/>
          <w:color w:val="414042"/>
          <w:spacing w:val="-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CSS</w:t>
      </w:r>
      <w:r w:rsidRPr="008F01B0">
        <w:rPr>
          <w:rFonts w:ascii="Rocket Sans" w:hAnsi="Rocket Sans"/>
          <w:color w:val="414042"/>
          <w:spacing w:val="-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–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really</w:t>
      </w:r>
      <w:r w:rsidRPr="008F01B0">
        <w:rPr>
          <w:rFonts w:ascii="Rocket Sans" w:hAnsi="Rocket Sans"/>
          <w:color w:val="414042"/>
          <w:spacing w:val="-10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make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sire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pop.</w:t>
      </w:r>
      <w:r w:rsidRPr="008F01B0">
        <w:rPr>
          <w:rFonts w:ascii="Rocket Sans" w:hAnsi="Rocket Sans"/>
          <w:color w:val="414042"/>
          <w:spacing w:val="-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Dig</w:t>
      </w:r>
      <w:r w:rsidRPr="008F01B0">
        <w:rPr>
          <w:rFonts w:ascii="Rocket Sans" w:hAnsi="Rocket Sans"/>
          <w:color w:val="414042"/>
          <w:spacing w:val="-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into</w:t>
      </w:r>
      <w:r w:rsidRPr="008F01B0">
        <w:rPr>
          <w:rFonts w:ascii="Rocket Sans" w:hAnsi="Rocket Sans"/>
          <w:color w:val="414042"/>
          <w:spacing w:val="-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CSS</w:t>
      </w:r>
      <w:r w:rsidRPr="008F01B0">
        <w:rPr>
          <w:rFonts w:ascii="Rocket Sans" w:hAnsi="Rocket Sans"/>
          <w:color w:val="414042"/>
          <w:spacing w:val="-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animations</w:t>
      </w:r>
    </w:p>
    <w:p w14:paraId="65EEAA73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30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If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it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makes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sense</w:t>
      </w:r>
      <w:r w:rsidRPr="008F01B0">
        <w:rPr>
          <w:rFonts w:ascii="Rocket Sans" w:hAnsi="Rocket Sans"/>
          <w:color w:val="414042"/>
          <w:spacing w:val="1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with</w:t>
      </w:r>
      <w:r w:rsidRPr="008F01B0">
        <w:rPr>
          <w:rFonts w:ascii="Rocket Sans" w:hAnsi="Rocket Sans"/>
          <w:color w:val="414042"/>
          <w:spacing w:val="1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your</w:t>
      </w:r>
      <w:r w:rsidRPr="008F01B0">
        <w:rPr>
          <w:rFonts w:ascii="Rocket Sans" w:hAnsi="Rocket Sans"/>
          <w:color w:val="414042"/>
          <w:spacing w:val="1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project,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incorporate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third-party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API</w:t>
      </w:r>
    </w:p>
    <w:p w14:paraId="100DDC91" w14:textId="77777777" w:rsidR="00C91B3C" w:rsidRPr="008F01B0" w:rsidRDefault="00C91B3C" w:rsidP="00C91B3C">
      <w:pPr>
        <w:pStyle w:val="BodyText"/>
        <w:spacing w:before="5"/>
        <w:ind w:left="0" w:firstLine="0"/>
        <w:rPr>
          <w:rFonts w:ascii="Rocket Sans" w:hAnsi="Rocket Sans"/>
          <w:sz w:val="23"/>
        </w:rPr>
      </w:pPr>
    </w:p>
    <w:p w14:paraId="7ED35188" w14:textId="77777777" w:rsidR="00C91B3C" w:rsidRPr="008F01B0" w:rsidRDefault="00C91B3C" w:rsidP="00C91B3C">
      <w:pPr>
        <w:pStyle w:val="BodyText"/>
        <w:ind w:left="100" w:firstLine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Note: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Please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notify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us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of</w:t>
      </w:r>
      <w:r w:rsidRPr="008F01B0">
        <w:rPr>
          <w:rFonts w:ascii="Rocket Sans" w:hAnsi="Rocket Sans"/>
          <w:color w:val="414042"/>
          <w:spacing w:val="1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any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major</w:t>
      </w:r>
      <w:r w:rsidRPr="008F01B0">
        <w:rPr>
          <w:rFonts w:ascii="Rocket Sans" w:hAnsi="Rocket Sans"/>
          <w:color w:val="414042"/>
          <w:spacing w:val="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changes</w:t>
      </w:r>
      <w:r w:rsidRPr="008F01B0">
        <w:rPr>
          <w:rFonts w:ascii="Rocket Sans" w:hAnsi="Rocket Sans"/>
          <w:color w:val="414042"/>
          <w:spacing w:val="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from</w:t>
      </w:r>
      <w:r w:rsidRPr="008F01B0">
        <w:rPr>
          <w:rFonts w:ascii="Rocket Sans" w:hAnsi="Rocket Sans"/>
          <w:color w:val="414042"/>
          <w:spacing w:val="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your</w:t>
      </w:r>
      <w:r w:rsidRPr="008F01B0">
        <w:rPr>
          <w:rFonts w:ascii="Rocket Sans" w:hAnsi="Rocket Sans"/>
          <w:color w:val="414042"/>
          <w:spacing w:val="1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initial</w:t>
      </w:r>
      <w:r w:rsidRPr="008F01B0">
        <w:rPr>
          <w:rFonts w:ascii="Rocket Sans" w:hAnsi="Rocket Sans"/>
          <w:color w:val="414042"/>
          <w:spacing w:val="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pitch</w:t>
      </w:r>
    </w:p>
    <w:p w14:paraId="6FCC8F24" w14:textId="77777777" w:rsidR="00C91B3C" w:rsidRPr="008F01B0" w:rsidRDefault="00C91B3C" w:rsidP="00C91B3C">
      <w:pPr>
        <w:pStyle w:val="BodyText"/>
        <w:spacing w:before="6"/>
        <w:ind w:left="0" w:firstLine="0"/>
        <w:rPr>
          <w:rFonts w:ascii="Rocket Sans" w:hAnsi="Rocket Sans"/>
          <w:sz w:val="23"/>
        </w:rPr>
      </w:pPr>
    </w:p>
    <w:p w14:paraId="159C4EEB" w14:textId="77777777" w:rsidR="00C91B3C" w:rsidRPr="00400075" w:rsidRDefault="00C91B3C" w:rsidP="00C91B3C">
      <w:pPr>
        <w:pStyle w:val="Heading1"/>
        <w:spacing w:before="33"/>
        <w:rPr>
          <w:rFonts w:ascii="Rocket Sans" w:hAnsi="Rocket Sans"/>
          <w:b/>
          <w:bCs/>
        </w:rPr>
      </w:pPr>
      <w:r w:rsidRPr="00400075">
        <w:rPr>
          <w:rFonts w:ascii="Rocket Sans" w:hAnsi="Rocket Sans"/>
          <w:b/>
          <w:bCs/>
          <w:color w:val="414042"/>
          <w:w w:val="85"/>
        </w:rPr>
        <w:t>Fallback</w:t>
      </w:r>
      <w:r w:rsidRPr="00400075">
        <w:rPr>
          <w:rFonts w:ascii="Rocket Sans" w:hAnsi="Rocket Sans"/>
          <w:b/>
          <w:bCs/>
          <w:color w:val="414042"/>
          <w:spacing w:val="-2"/>
          <w:w w:val="85"/>
        </w:rPr>
        <w:t xml:space="preserve"> </w:t>
      </w:r>
      <w:r w:rsidRPr="00400075">
        <w:rPr>
          <w:rFonts w:ascii="Rocket Sans" w:hAnsi="Rocket Sans"/>
          <w:b/>
          <w:bCs/>
          <w:color w:val="414042"/>
          <w:w w:val="85"/>
        </w:rPr>
        <w:t>Project</w:t>
      </w:r>
    </w:p>
    <w:p w14:paraId="288C4425" w14:textId="77777777" w:rsidR="00C91B3C" w:rsidRPr="008F01B0" w:rsidRDefault="00C91B3C" w:rsidP="00C91B3C">
      <w:pPr>
        <w:pStyle w:val="BodyText"/>
        <w:spacing w:before="313" w:line="256" w:lineRule="auto"/>
        <w:ind w:left="100" w:firstLine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While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we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strongly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encourage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every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group</w:t>
      </w:r>
      <w:r w:rsidRPr="008F01B0">
        <w:rPr>
          <w:rFonts w:ascii="Rocket Sans" w:hAnsi="Rocket Sans"/>
          <w:color w:val="414042"/>
          <w:spacing w:val="1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to</w:t>
      </w:r>
      <w:r w:rsidRPr="008F01B0">
        <w:rPr>
          <w:rFonts w:ascii="Rocket Sans" w:hAnsi="Rocket Sans"/>
          <w:color w:val="414042"/>
          <w:spacing w:val="1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develop</w:t>
      </w:r>
      <w:r w:rsidRPr="008F01B0">
        <w:rPr>
          <w:rFonts w:ascii="Rocket Sans" w:hAnsi="Rocket Sans"/>
          <w:color w:val="414042"/>
          <w:spacing w:val="1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unique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project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that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meets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above</w:t>
      </w:r>
      <w:r w:rsidRPr="008F01B0">
        <w:rPr>
          <w:rFonts w:ascii="Rocket Sans" w:hAnsi="Rocket Sans"/>
          <w:color w:val="414042"/>
          <w:spacing w:val="-5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requirements,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this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serves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as</w:t>
      </w:r>
      <w:r w:rsidRPr="008F01B0">
        <w:rPr>
          <w:rFonts w:ascii="Rocket Sans" w:hAnsi="Rocket Sans"/>
          <w:color w:val="414042"/>
          <w:spacing w:val="1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fallback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for</w:t>
      </w:r>
      <w:r w:rsidRPr="008F01B0">
        <w:rPr>
          <w:rFonts w:ascii="Rocket Sans" w:hAnsi="Rocket Sans"/>
          <w:color w:val="414042"/>
          <w:spacing w:val="1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any</w:t>
      </w:r>
      <w:r w:rsidRPr="008F01B0">
        <w:rPr>
          <w:rFonts w:ascii="Rocket Sans" w:hAnsi="Rocket Sans"/>
          <w:color w:val="414042"/>
          <w:spacing w:val="10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group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that</w:t>
      </w:r>
      <w:r w:rsidRPr="008F01B0">
        <w:rPr>
          <w:rFonts w:ascii="Rocket Sans" w:hAnsi="Rocket Sans"/>
          <w:color w:val="414042"/>
          <w:spacing w:val="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cannot</w:t>
      </w:r>
      <w:r w:rsidRPr="008F01B0">
        <w:rPr>
          <w:rFonts w:ascii="Rocket Sans" w:hAnsi="Rocket Sans"/>
          <w:color w:val="414042"/>
          <w:spacing w:val="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come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up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with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something.</w:t>
      </w:r>
    </w:p>
    <w:p w14:paraId="281F10D1" w14:textId="77777777" w:rsidR="00C91B3C" w:rsidRPr="008F01B0" w:rsidRDefault="00C91B3C" w:rsidP="00C91B3C">
      <w:pPr>
        <w:pStyle w:val="BodyText"/>
        <w:spacing w:before="6"/>
        <w:ind w:left="0" w:firstLine="0"/>
        <w:rPr>
          <w:rFonts w:ascii="Rocket Sans" w:hAnsi="Rocket Sans"/>
          <w:sz w:val="26"/>
        </w:rPr>
      </w:pPr>
    </w:p>
    <w:p w14:paraId="4AD4DF71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220" w:lineRule="auto"/>
        <w:ind w:right="671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Select</w:t>
      </w:r>
      <w:r w:rsidRPr="008F01B0">
        <w:rPr>
          <w:rFonts w:ascii="Rocket Sans" w:hAnsi="Rocket Sans"/>
          <w:color w:val="414042"/>
          <w:spacing w:val="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specific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user</w:t>
      </w:r>
      <w:r w:rsidRPr="008F01B0">
        <w:rPr>
          <w:rFonts w:ascii="Rocket Sans" w:hAnsi="Rocket Sans"/>
          <w:color w:val="414042"/>
          <w:spacing w:val="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from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drop-down.</w:t>
      </w:r>
      <w:r w:rsidRPr="008F01B0">
        <w:rPr>
          <w:rFonts w:ascii="Rocket Sans" w:hAnsi="Rocket Sans"/>
          <w:color w:val="414042"/>
          <w:spacing w:val="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individual</w:t>
      </w:r>
      <w:r w:rsidRPr="008F01B0">
        <w:rPr>
          <w:rFonts w:ascii="Rocket Sans" w:hAnsi="Rocket Sans"/>
          <w:color w:val="414042"/>
          <w:spacing w:val="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user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has</w:t>
      </w:r>
      <w:r w:rsidRPr="008F01B0">
        <w:rPr>
          <w:rFonts w:ascii="Rocket Sans" w:hAnsi="Rocket Sans"/>
          <w:color w:val="414042"/>
          <w:spacing w:val="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one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of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three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levels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of</w:t>
      </w:r>
      <w:r w:rsidRPr="008F01B0">
        <w:rPr>
          <w:rFonts w:ascii="Rocket Sans" w:hAnsi="Rocket Sans"/>
          <w:color w:val="414042"/>
          <w:spacing w:val="-57"/>
          <w:w w:val="90"/>
        </w:rPr>
        <w:t xml:space="preserve"> </w:t>
      </w:r>
      <w:r w:rsidRPr="008F01B0">
        <w:rPr>
          <w:rFonts w:ascii="Rocket Sans" w:hAnsi="Rocket Sans"/>
          <w:color w:val="414042"/>
        </w:rPr>
        <w:t>access:</w:t>
      </w:r>
    </w:p>
    <w:p w14:paraId="638CD0C2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22" w:beforeAutospacing="0" w:after="0" w:afterAutospacing="0" w:line="308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85"/>
        </w:rPr>
        <w:t>Regular</w:t>
      </w:r>
      <w:r w:rsidRPr="008F01B0">
        <w:rPr>
          <w:rFonts w:ascii="Rocket Sans" w:hAnsi="Rocket Sans"/>
          <w:color w:val="414042"/>
          <w:spacing w:val="17"/>
          <w:w w:val="85"/>
        </w:rPr>
        <w:t xml:space="preserve"> </w:t>
      </w:r>
      <w:r w:rsidRPr="008F01B0">
        <w:rPr>
          <w:rFonts w:ascii="Rocket Sans" w:hAnsi="Rocket Sans"/>
          <w:color w:val="414042"/>
          <w:w w:val="85"/>
        </w:rPr>
        <w:t>users</w:t>
      </w:r>
      <w:r w:rsidRPr="008F01B0">
        <w:rPr>
          <w:rFonts w:ascii="Rocket Sans" w:hAnsi="Rocket Sans"/>
          <w:color w:val="414042"/>
          <w:spacing w:val="16"/>
          <w:w w:val="85"/>
        </w:rPr>
        <w:t xml:space="preserve"> </w:t>
      </w:r>
      <w:r w:rsidRPr="008F01B0">
        <w:rPr>
          <w:rFonts w:ascii="Rocket Sans" w:hAnsi="Rocket Sans"/>
          <w:color w:val="414042"/>
          <w:w w:val="85"/>
        </w:rPr>
        <w:t>can:</w:t>
      </w:r>
    </w:p>
    <w:p w14:paraId="2C319318" w14:textId="77777777" w:rsidR="00C91B3C" w:rsidRPr="008F01B0" w:rsidRDefault="00C91B3C" w:rsidP="00C91B3C">
      <w:pPr>
        <w:pStyle w:val="ListParagraph"/>
        <w:widowControl w:val="0"/>
        <w:numPr>
          <w:ilvl w:val="1"/>
          <w:numId w:val="30"/>
        </w:numPr>
        <w:tabs>
          <w:tab w:val="left" w:pos="1541"/>
        </w:tabs>
        <w:autoSpaceDE w:val="0"/>
        <w:autoSpaceDN w:val="0"/>
        <w:spacing w:before="0" w:beforeAutospacing="0" w:after="0" w:afterAutospacing="0" w:line="286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View</w:t>
      </w:r>
      <w:r w:rsidRPr="008F01B0">
        <w:rPr>
          <w:rFonts w:ascii="Rocket Sans" w:hAnsi="Rocket Sans"/>
          <w:color w:val="414042"/>
          <w:spacing w:val="-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 list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of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courses</w:t>
      </w:r>
    </w:p>
    <w:p w14:paraId="04E4D9C9" w14:textId="77777777" w:rsidR="00C91B3C" w:rsidRPr="008F01B0" w:rsidRDefault="00C91B3C" w:rsidP="00C91B3C">
      <w:pPr>
        <w:pStyle w:val="ListParagraph"/>
        <w:widowControl w:val="0"/>
        <w:numPr>
          <w:ilvl w:val="1"/>
          <w:numId w:val="30"/>
        </w:numPr>
        <w:tabs>
          <w:tab w:val="left" w:pos="1541"/>
        </w:tabs>
        <w:autoSpaceDE w:val="0"/>
        <w:autoSpaceDN w:val="0"/>
        <w:spacing w:before="0" w:beforeAutospacing="0" w:after="0" w:afterAutospacing="0" w:line="292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Enroll</w:t>
      </w:r>
      <w:r w:rsidRPr="008F01B0">
        <w:rPr>
          <w:rFonts w:ascii="Rocket Sans" w:hAnsi="Rocket Sans"/>
          <w:color w:val="414042"/>
          <w:spacing w:val="10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or</w:t>
      </w:r>
      <w:r w:rsidRPr="008F01B0">
        <w:rPr>
          <w:rFonts w:ascii="Rocket Sans" w:hAnsi="Rocket Sans"/>
          <w:color w:val="414042"/>
          <w:spacing w:val="1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unenroll</w:t>
      </w:r>
      <w:r w:rsidRPr="008F01B0">
        <w:rPr>
          <w:rFonts w:ascii="Rocket Sans" w:hAnsi="Rocket Sans"/>
          <w:color w:val="414042"/>
          <w:spacing w:val="10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from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1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course</w:t>
      </w:r>
    </w:p>
    <w:p w14:paraId="5A83B43B" w14:textId="77777777" w:rsidR="00C91B3C" w:rsidRPr="008F01B0" w:rsidRDefault="00C91B3C" w:rsidP="00C91B3C">
      <w:pPr>
        <w:pStyle w:val="ListParagraph"/>
        <w:widowControl w:val="0"/>
        <w:numPr>
          <w:ilvl w:val="1"/>
          <w:numId w:val="30"/>
        </w:numPr>
        <w:tabs>
          <w:tab w:val="left" w:pos="1541"/>
        </w:tabs>
        <w:autoSpaceDE w:val="0"/>
        <w:autoSpaceDN w:val="0"/>
        <w:spacing w:before="0" w:beforeAutospacing="0" w:after="0" w:afterAutospacing="0" w:line="290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Enter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course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they</w:t>
      </w:r>
      <w:r w:rsidRPr="008F01B0">
        <w:rPr>
          <w:rFonts w:ascii="Rocket Sans" w:hAnsi="Rocket Sans"/>
          <w:color w:val="414042"/>
          <w:spacing w:val="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are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enrolled in</w:t>
      </w:r>
      <w:r w:rsidRPr="008F01B0">
        <w:rPr>
          <w:rFonts w:ascii="Rocket Sans" w:hAnsi="Rocket Sans"/>
          <w:color w:val="414042"/>
          <w:spacing w:val="-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and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see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modules,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assignments,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and</w:t>
      </w:r>
      <w:r w:rsidRPr="008F01B0">
        <w:rPr>
          <w:rFonts w:ascii="Rocket Sans" w:hAnsi="Rocket Sans"/>
          <w:color w:val="414042"/>
          <w:spacing w:val="-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resources</w:t>
      </w:r>
    </w:p>
    <w:p w14:paraId="09A62ED4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302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Admin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users</w:t>
      </w:r>
      <w:r w:rsidRPr="008F01B0">
        <w:rPr>
          <w:rFonts w:ascii="Rocket Sans" w:hAnsi="Rocket Sans"/>
          <w:color w:val="414042"/>
          <w:spacing w:val="-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can:</w:t>
      </w:r>
    </w:p>
    <w:p w14:paraId="475F2400" w14:textId="77777777" w:rsidR="00C91B3C" w:rsidRPr="008F01B0" w:rsidRDefault="00C91B3C" w:rsidP="00C91B3C">
      <w:pPr>
        <w:pStyle w:val="ListParagraph"/>
        <w:widowControl w:val="0"/>
        <w:numPr>
          <w:ilvl w:val="1"/>
          <w:numId w:val="30"/>
        </w:numPr>
        <w:tabs>
          <w:tab w:val="left" w:pos="1541"/>
        </w:tabs>
        <w:autoSpaceDE w:val="0"/>
        <w:autoSpaceDN w:val="0"/>
        <w:spacing w:before="0" w:beforeAutospacing="0" w:after="0" w:afterAutospacing="0" w:line="288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Create</w:t>
      </w:r>
      <w:r w:rsidRPr="008F01B0">
        <w:rPr>
          <w:rFonts w:ascii="Rocket Sans" w:hAnsi="Rocket Sans"/>
          <w:color w:val="414042"/>
          <w:spacing w:val="-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-8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course</w:t>
      </w:r>
    </w:p>
    <w:p w14:paraId="27F4FB8D" w14:textId="77777777" w:rsidR="00C91B3C" w:rsidRPr="008F01B0" w:rsidRDefault="00C91B3C" w:rsidP="00C91B3C">
      <w:pPr>
        <w:pStyle w:val="ListParagraph"/>
        <w:widowControl w:val="0"/>
        <w:numPr>
          <w:ilvl w:val="1"/>
          <w:numId w:val="30"/>
        </w:numPr>
        <w:tabs>
          <w:tab w:val="left" w:pos="1541"/>
        </w:tabs>
        <w:autoSpaceDE w:val="0"/>
        <w:autoSpaceDN w:val="0"/>
        <w:spacing w:before="0" w:beforeAutospacing="0" w:after="0" w:afterAutospacing="0" w:line="29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Assign</w:t>
      </w:r>
      <w:r w:rsidRPr="008F01B0">
        <w:rPr>
          <w:rFonts w:ascii="Rocket Sans" w:hAnsi="Rocket Sans"/>
          <w:color w:val="414042"/>
          <w:spacing w:val="-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-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teacher</w:t>
      </w:r>
      <w:r w:rsidRPr="008F01B0">
        <w:rPr>
          <w:rFonts w:ascii="Rocket Sans" w:hAnsi="Rocket Sans"/>
          <w:color w:val="414042"/>
          <w:spacing w:val="-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to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-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course</w:t>
      </w:r>
    </w:p>
    <w:p w14:paraId="7C632B1B" w14:textId="77777777" w:rsidR="00C91B3C" w:rsidRPr="008F01B0" w:rsidRDefault="00C91B3C" w:rsidP="00C91B3C">
      <w:pPr>
        <w:pStyle w:val="ListParagraph"/>
        <w:widowControl w:val="0"/>
        <w:numPr>
          <w:ilvl w:val="1"/>
          <w:numId w:val="30"/>
        </w:numPr>
        <w:tabs>
          <w:tab w:val="left" w:pos="1541"/>
        </w:tabs>
        <w:autoSpaceDE w:val="0"/>
        <w:autoSpaceDN w:val="0"/>
        <w:spacing w:before="0" w:beforeAutospacing="0" w:after="0" w:afterAutospacing="0" w:line="29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Create</w:t>
      </w:r>
      <w:r w:rsidRPr="008F01B0">
        <w:rPr>
          <w:rFonts w:ascii="Rocket Sans" w:hAnsi="Rocket Sans"/>
          <w:color w:val="414042"/>
          <w:spacing w:val="-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-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new</w:t>
      </w:r>
      <w:r w:rsidRPr="008F01B0">
        <w:rPr>
          <w:rFonts w:ascii="Rocket Sans" w:hAnsi="Rocket Sans"/>
          <w:color w:val="414042"/>
          <w:spacing w:val="-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user</w:t>
      </w:r>
    </w:p>
    <w:p w14:paraId="0379B7AE" w14:textId="77777777" w:rsidR="00C91B3C" w:rsidRPr="008F01B0" w:rsidRDefault="00C91B3C" w:rsidP="00C91B3C">
      <w:pPr>
        <w:pStyle w:val="ListParagraph"/>
        <w:widowControl w:val="0"/>
        <w:numPr>
          <w:ilvl w:val="1"/>
          <w:numId w:val="30"/>
        </w:numPr>
        <w:tabs>
          <w:tab w:val="left" w:pos="1541"/>
        </w:tabs>
        <w:autoSpaceDE w:val="0"/>
        <w:autoSpaceDN w:val="0"/>
        <w:spacing w:before="0" w:beforeAutospacing="0" w:after="0" w:afterAutospacing="0" w:line="290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Assign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teacher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or</w:t>
      </w:r>
      <w:r w:rsidRPr="008F01B0">
        <w:rPr>
          <w:rFonts w:ascii="Rocket Sans" w:hAnsi="Rocket Sans"/>
          <w:color w:val="414042"/>
          <w:spacing w:val="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admin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rights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to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user</w:t>
      </w:r>
    </w:p>
    <w:p w14:paraId="6F882DE7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300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85"/>
        </w:rPr>
        <w:t>Teachers</w:t>
      </w:r>
      <w:r w:rsidRPr="008F01B0">
        <w:rPr>
          <w:rFonts w:ascii="Rocket Sans" w:hAnsi="Rocket Sans"/>
          <w:color w:val="414042"/>
          <w:spacing w:val="14"/>
          <w:w w:val="85"/>
        </w:rPr>
        <w:t xml:space="preserve"> </w:t>
      </w:r>
      <w:r w:rsidRPr="008F01B0">
        <w:rPr>
          <w:rFonts w:ascii="Rocket Sans" w:hAnsi="Rocket Sans"/>
          <w:color w:val="414042"/>
          <w:w w:val="85"/>
        </w:rPr>
        <w:t>can:</w:t>
      </w:r>
    </w:p>
    <w:p w14:paraId="5655F0C0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295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Add modules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to a</w:t>
      </w:r>
      <w:r w:rsidRPr="008F01B0">
        <w:rPr>
          <w:rFonts w:ascii="Rocket Sans" w:hAnsi="Rocket Sans"/>
          <w:color w:val="414042"/>
          <w:spacing w:val="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course</w:t>
      </w:r>
    </w:p>
    <w:p w14:paraId="3A01DD14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29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Add assignments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to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modules</w:t>
      </w:r>
    </w:p>
    <w:p w14:paraId="748B0E3F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29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Add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resources</w:t>
      </w:r>
      <w:r w:rsidRPr="008F01B0">
        <w:rPr>
          <w:rFonts w:ascii="Rocket Sans" w:hAnsi="Rocket Sans"/>
          <w:color w:val="414042"/>
          <w:spacing w:val="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to</w:t>
      </w:r>
      <w:r w:rsidRPr="008F01B0">
        <w:rPr>
          <w:rFonts w:ascii="Rocket Sans" w:hAnsi="Rocket Sans"/>
          <w:color w:val="414042"/>
          <w:spacing w:val="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modules</w:t>
      </w:r>
    </w:p>
    <w:p w14:paraId="15AE79C1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29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Rearrange</w:t>
      </w:r>
      <w:r w:rsidRPr="008F01B0">
        <w:rPr>
          <w:rFonts w:ascii="Rocket Sans" w:hAnsi="Rocket Sans"/>
          <w:color w:val="414042"/>
          <w:spacing w:val="1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</w:t>
      </w:r>
      <w:r w:rsidRPr="008F01B0">
        <w:rPr>
          <w:rFonts w:ascii="Rocket Sans" w:hAnsi="Rocket Sans"/>
          <w:color w:val="414042"/>
          <w:spacing w:val="1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order</w:t>
      </w:r>
      <w:r w:rsidRPr="008F01B0">
        <w:rPr>
          <w:rFonts w:ascii="Rocket Sans" w:hAnsi="Rocket Sans"/>
          <w:color w:val="414042"/>
          <w:spacing w:val="1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of</w:t>
      </w:r>
      <w:r w:rsidRPr="008F01B0">
        <w:rPr>
          <w:rFonts w:ascii="Rocket Sans" w:hAnsi="Rocket Sans"/>
          <w:color w:val="414042"/>
          <w:spacing w:val="1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materials</w:t>
      </w:r>
      <w:r w:rsidRPr="008F01B0">
        <w:rPr>
          <w:rFonts w:ascii="Rocket Sans" w:hAnsi="Rocket Sans"/>
          <w:color w:val="414042"/>
          <w:spacing w:val="1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within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modules</w:t>
      </w:r>
      <w:r w:rsidRPr="008F01B0">
        <w:rPr>
          <w:rFonts w:ascii="Rocket Sans" w:hAnsi="Rocket Sans"/>
          <w:color w:val="414042"/>
          <w:spacing w:val="1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and</w:t>
      </w:r>
      <w:r w:rsidRPr="008F01B0">
        <w:rPr>
          <w:rFonts w:ascii="Rocket Sans" w:hAnsi="Rocket Sans"/>
          <w:color w:val="414042"/>
          <w:spacing w:val="1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between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modules</w:t>
      </w:r>
    </w:p>
    <w:p w14:paraId="6181A61F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30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Remove</w:t>
      </w:r>
      <w:r w:rsidRPr="008F01B0">
        <w:rPr>
          <w:rFonts w:ascii="Rocket Sans" w:hAnsi="Rocket Sans"/>
          <w:color w:val="414042"/>
          <w:spacing w:val="9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students</w:t>
      </w:r>
      <w:r w:rsidRPr="008F01B0">
        <w:rPr>
          <w:rFonts w:ascii="Rocket Sans" w:hAnsi="Rocket Sans"/>
          <w:color w:val="414042"/>
          <w:spacing w:val="10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from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their</w:t>
      </w:r>
      <w:r w:rsidRPr="008F01B0">
        <w:rPr>
          <w:rFonts w:ascii="Rocket Sans" w:hAnsi="Rocket Sans"/>
          <w:color w:val="414042"/>
          <w:spacing w:val="1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courses</w:t>
      </w:r>
    </w:p>
    <w:p w14:paraId="45CED844" w14:textId="77777777" w:rsidR="00C91B3C" w:rsidRPr="008F01B0" w:rsidRDefault="00C91B3C" w:rsidP="00C91B3C">
      <w:pPr>
        <w:pStyle w:val="BodyText"/>
        <w:spacing w:before="10"/>
        <w:ind w:left="0" w:firstLine="0"/>
        <w:rPr>
          <w:rFonts w:ascii="Rocket Sans" w:hAnsi="Rocket Sans"/>
          <w:sz w:val="23"/>
        </w:rPr>
      </w:pPr>
    </w:p>
    <w:p w14:paraId="2B4B7CD9" w14:textId="77777777" w:rsidR="00C91B3C" w:rsidRPr="008F01B0" w:rsidRDefault="00C91B3C" w:rsidP="00C91B3C">
      <w:pPr>
        <w:pStyle w:val="BodyText"/>
        <w:spacing w:before="1"/>
        <w:ind w:left="100" w:firstLine="0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Ideas</w:t>
      </w:r>
      <w:r w:rsidRPr="008F01B0">
        <w:rPr>
          <w:rFonts w:ascii="Rocket Sans" w:hAnsi="Rocket Sans"/>
          <w:color w:val="414042"/>
          <w:spacing w:val="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for</w:t>
      </w:r>
      <w:r w:rsidRPr="008F01B0">
        <w:rPr>
          <w:rFonts w:ascii="Rocket Sans" w:hAnsi="Rocket Sans"/>
          <w:color w:val="414042"/>
          <w:spacing w:val="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stretch</w:t>
      </w:r>
      <w:r w:rsidRPr="008F01B0">
        <w:rPr>
          <w:rFonts w:ascii="Rocket Sans" w:hAnsi="Rocket Sans"/>
          <w:color w:val="414042"/>
          <w:spacing w:val="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goals:</w:t>
      </w:r>
    </w:p>
    <w:p w14:paraId="0A016A00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27" w:beforeAutospacing="0" w:after="0" w:afterAutospacing="0" w:line="223" w:lineRule="auto"/>
        <w:ind w:right="311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Teachers</w:t>
      </w:r>
      <w:r w:rsidRPr="008F01B0">
        <w:rPr>
          <w:rFonts w:ascii="Rocket Sans" w:hAnsi="Rocket Sans"/>
          <w:color w:val="414042"/>
          <w:spacing w:val="-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can</w:t>
      </w:r>
      <w:r w:rsidRPr="008F01B0">
        <w:rPr>
          <w:rFonts w:ascii="Rocket Sans" w:hAnsi="Rocket Sans"/>
          <w:color w:val="414042"/>
          <w:spacing w:val="-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create</w:t>
      </w:r>
      <w:r w:rsidRPr="008F01B0">
        <w:rPr>
          <w:rFonts w:ascii="Rocket Sans" w:hAnsi="Rocket Sans"/>
          <w:color w:val="414042"/>
          <w:spacing w:val="-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quizzes</w:t>
      </w:r>
      <w:r w:rsidRPr="008F01B0">
        <w:rPr>
          <w:rFonts w:ascii="Rocket Sans" w:hAnsi="Rocket Sans"/>
          <w:color w:val="414042"/>
          <w:spacing w:val="-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</w:t>
      </w:r>
      <w:r w:rsidRPr="008F01B0">
        <w:rPr>
          <w:rFonts w:ascii="Rocket Sans" w:hAnsi="Rocket Sans"/>
          <w:color w:val="414042"/>
          <w:spacing w:val="-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their</w:t>
      </w:r>
      <w:r w:rsidRPr="008F01B0">
        <w:rPr>
          <w:rFonts w:ascii="Rocket Sans" w:hAnsi="Rocket Sans"/>
          <w:color w:val="414042"/>
          <w:spacing w:val="-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courses,</w:t>
      </w:r>
      <w:r w:rsidRPr="008F01B0">
        <w:rPr>
          <w:rFonts w:ascii="Rocket Sans" w:hAnsi="Rocket Sans"/>
          <w:color w:val="414042"/>
          <w:spacing w:val="-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and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regular</w:t>
      </w:r>
      <w:r w:rsidRPr="008F01B0">
        <w:rPr>
          <w:rFonts w:ascii="Rocket Sans" w:hAnsi="Rocket Sans"/>
          <w:color w:val="414042"/>
          <w:spacing w:val="-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users</w:t>
      </w:r>
      <w:r w:rsidRPr="008F01B0">
        <w:rPr>
          <w:rFonts w:ascii="Rocket Sans" w:hAnsi="Rocket Sans"/>
          <w:color w:val="414042"/>
          <w:spacing w:val="-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can</w:t>
      </w:r>
      <w:r w:rsidRPr="008F01B0">
        <w:rPr>
          <w:rFonts w:ascii="Rocket Sans" w:hAnsi="Rocket Sans"/>
          <w:color w:val="414042"/>
          <w:spacing w:val="-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take</w:t>
      </w:r>
      <w:r w:rsidRPr="008F01B0">
        <w:rPr>
          <w:rFonts w:ascii="Rocket Sans" w:hAnsi="Rocket Sans"/>
          <w:color w:val="414042"/>
          <w:spacing w:val="-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them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(Sequence</w:t>
      </w:r>
      <w:r w:rsidRPr="008F01B0">
        <w:rPr>
          <w:rFonts w:ascii="Rocket Sans" w:hAnsi="Rocket Sans"/>
          <w:color w:val="414042"/>
          <w:spacing w:val="-57"/>
          <w:w w:val="90"/>
        </w:rPr>
        <w:t xml:space="preserve"> </w:t>
      </w:r>
      <w:r w:rsidRPr="008F01B0">
        <w:rPr>
          <w:rFonts w:ascii="Rocket Sans" w:hAnsi="Rocket Sans"/>
          <w:color w:val="414042"/>
        </w:rPr>
        <w:t>of</w:t>
      </w:r>
      <w:r w:rsidRPr="008F01B0">
        <w:rPr>
          <w:rFonts w:ascii="Rocket Sans" w:hAnsi="Rocket Sans"/>
          <w:color w:val="414042"/>
          <w:spacing w:val="-14"/>
        </w:rPr>
        <w:t xml:space="preserve"> </w:t>
      </w:r>
      <w:r w:rsidRPr="008F01B0">
        <w:rPr>
          <w:rFonts w:ascii="Rocket Sans" w:hAnsi="Rocket Sans"/>
          <w:color w:val="414042"/>
        </w:rPr>
        <w:t>multiple</w:t>
      </w:r>
      <w:r w:rsidRPr="008F01B0">
        <w:rPr>
          <w:rFonts w:ascii="Rocket Sans" w:hAnsi="Rocket Sans"/>
          <w:color w:val="414042"/>
          <w:spacing w:val="-14"/>
        </w:rPr>
        <w:t xml:space="preserve">-choice </w:t>
      </w:r>
      <w:r w:rsidRPr="008F01B0">
        <w:rPr>
          <w:rFonts w:ascii="Rocket Sans" w:hAnsi="Rocket Sans"/>
          <w:color w:val="414042"/>
        </w:rPr>
        <w:t>questions?)</w:t>
      </w:r>
    </w:p>
    <w:p w14:paraId="734C3B51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31" w:beforeAutospacing="0" w:after="0" w:afterAutospacing="0" w:line="223" w:lineRule="auto"/>
        <w:ind w:right="414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Teachers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can create</w:t>
      </w:r>
      <w:r w:rsidRPr="008F01B0">
        <w:rPr>
          <w:rFonts w:ascii="Rocket Sans" w:hAnsi="Rocket Sans"/>
          <w:color w:val="414042"/>
          <w:spacing w:val="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slideshows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their</w:t>
      </w:r>
      <w:r w:rsidRPr="008F01B0">
        <w:rPr>
          <w:rFonts w:ascii="Rocket Sans" w:hAnsi="Rocket Sans"/>
          <w:color w:val="414042"/>
          <w:spacing w:val="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courses</w:t>
      </w:r>
      <w:r w:rsidRPr="008F01B0">
        <w:rPr>
          <w:rFonts w:ascii="Rocket Sans" w:hAnsi="Rocket Sans"/>
          <w:color w:val="414042"/>
          <w:spacing w:val="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and</w:t>
      </w:r>
      <w:r w:rsidRPr="008F01B0">
        <w:rPr>
          <w:rFonts w:ascii="Rocket Sans" w:hAnsi="Rocket Sans"/>
          <w:color w:val="414042"/>
          <w:spacing w:val="-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regular</w:t>
      </w:r>
      <w:r w:rsidRPr="008F01B0">
        <w:rPr>
          <w:rFonts w:ascii="Rocket Sans" w:hAnsi="Rocket Sans"/>
          <w:color w:val="414042"/>
          <w:spacing w:val="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users</w:t>
      </w:r>
      <w:r w:rsidRPr="008F01B0">
        <w:rPr>
          <w:rFonts w:ascii="Rocket Sans" w:hAnsi="Rocket Sans"/>
          <w:color w:val="414042"/>
          <w:spacing w:val="1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can</w:t>
      </w:r>
      <w:r w:rsidRPr="008F01B0">
        <w:rPr>
          <w:rFonts w:ascii="Rocket Sans" w:hAnsi="Rocket Sans"/>
          <w:color w:val="414042"/>
          <w:spacing w:val="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navigate</w:t>
      </w:r>
      <w:r w:rsidRPr="008F01B0">
        <w:rPr>
          <w:rFonts w:ascii="Rocket Sans" w:hAnsi="Rocket Sans"/>
          <w:color w:val="414042"/>
          <w:spacing w:val="2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through</w:t>
      </w:r>
      <w:r w:rsidRPr="008F01B0">
        <w:rPr>
          <w:rFonts w:ascii="Rocket Sans" w:hAnsi="Rocket Sans"/>
          <w:color w:val="414042"/>
          <w:spacing w:val="-57"/>
          <w:w w:val="90"/>
        </w:rPr>
        <w:t xml:space="preserve"> </w:t>
      </w:r>
      <w:r w:rsidRPr="008F01B0">
        <w:rPr>
          <w:rFonts w:ascii="Rocket Sans" w:hAnsi="Rocket Sans"/>
          <w:color w:val="414042"/>
        </w:rPr>
        <w:t>them</w:t>
      </w:r>
    </w:p>
    <w:p w14:paraId="4E8C90E7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24" w:beforeAutospacing="0" w:after="0" w:afterAutospacing="0" w:line="30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Teachers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can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post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YouTube</w:t>
      </w:r>
      <w:r w:rsidRPr="008F01B0">
        <w:rPr>
          <w:rFonts w:ascii="Rocket Sans" w:hAnsi="Rocket Sans"/>
          <w:color w:val="414042"/>
          <w:spacing w:val="-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videos</w:t>
      </w:r>
      <w:r w:rsidRPr="008F01B0">
        <w:rPr>
          <w:rFonts w:ascii="Rocket Sans" w:hAnsi="Rocket Sans"/>
          <w:color w:val="414042"/>
          <w:spacing w:val="-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in</w:t>
      </w:r>
      <w:r w:rsidRPr="008F01B0">
        <w:rPr>
          <w:rFonts w:ascii="Rocket Sans" w:hAnsi="Rocket Sans"/>
          <w:color w:val="414042"/>
          <w:spacing w:val="-7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their</w:t>
      </w:r>
      <w:r w:rsidRPr="008F01B0">
        <w:rPr>
          <w:rFonts w:ascii="Rocket Sans" w:hAnsi="Rocket Sans"/>
          <w:color w:val="414042"/>
          <w:spacing w:val="-5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courses</w:t>
      </w:r>
    </w:p>
    <w:p w14:paraId="019FDF24" w14:textId="77777777" w:rsidR="00C91B3C" w:rsidRPr="008F01B0" w:rsidRDefault="00C91B3C" w:rsidP="00C91B3C">
      <w:pPr>
        <w:pStyle w:val="ListParagraph"/>
        <w:widowControl w:val="0"/>
        <w:numPr>
          <w:ilvl w:val="0"/>
          <w:numId w:val="30"/>
        </w:numPr>
        <w:tabs>
          <w:tab w:val="left" w:pos="820"/>
          <w:tab w:val="left" w:pos="821"/>
        </w:tabs>
        <w:autoSpaceDE w:val="0"/>
        <w:autoSpaceDN w:val="0"/>
        <w:spacing w:before="0" w:beforeAutospacing="0" w:after="0" w:afterAutospacing="0" w:line="303" w:lineRule="exact"/>
        <w:rPr>
          <w:rFonts w:ascii="Rocket Sans" w:hAnsi="Rocket Sans"/>
        </w:rPr>
      </w:pPr>
      <w:r w:rsidRPr="008F01B0">
        <w:rPr>
          <w:rFonts w:ascii="Rocket Sans" w:hAnsi="Rocket Sans"/>
          <w:color w:val="414042"/>
          <w:w w:val="90"/>
        </w:rPr>
        <w:t>Incorporate</w:t>
      </w:r>
      <w:r w:rsidRPr="008F01B0">
        <w:rPr>
          <w:rFonts w:ascii="Rocket Sans" w:hAnsi="Rocket Sans"/>
          <w:color w:val="414042"/>
          <w:spacing w:val="14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your</w:t>
      </w:r>
      <w:r w:rsidRPr="008F01B0">
        <w:rPr>
          <w:rFonts w:ascii="Rocket Sans" w:hAnsi="Rocket Sans"/>
          <w:color w:val="414042"/>
          <w:spacing w:val="16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own</w:t>
      </w:r>
      <w:r w:rsidRPr="008F01B0">
        <w:rPr>
          <w:rFonts w:ascii="Rocket Sans" w:hAnsi="Rocket Sans"/>
          <w:color w:val="414042"/>
          <w:spacing w:val="13"/>
          <w:w w:val="90"/>
        </w:rPr>
        <w:t xml:space="preserve"> </w:t>
      </w:r>
      <w:r w:rsidRPr="008F01B0">
        <w:rPr>
          <w:rFonts w:ascii="Rocket Sans" w:hAnsi="Rocket Sans"/>
          <w:color w:val="414042"/>
          <w:w w:val="90"/>
        </w:rPr>
        <w:t>ideas</w:t>
      </w:r>
    </w:p>
    <w:p w14:paraId="64C037B7" w14:textId="56DA4CCA" w:rsidR="005D2E96" w:rsidRPr="0008227F" w:rsidRDefault="005D2E96" w:rsidP="0008227F">
      <w:pPr>
        <w:rPr>
          <w:rFonts w:ascii="Rocket Sans" w:hAnsi="Rocket Sans" w:cs="Sharp Sans No1 Bold"/>
          <w:noProof/>
          <w:color w:val="414042"/>
          <w:shd w:val="clear" w:color="auto" w:fill="FFFFFF"/>
        </w:rPr>
      </w:pPr>
      <w:r>
        <w:rPr>
          <w:rFonts w:ascii="Rocket Sans" w:hAnsi="Rocket Sans" w:cs="Sharp Sans No1 Bold"/>
          <w:noProof/>
          <w:color w:val="414042"/>
          <w:shd w:val="clear" w:color="auto" w:fill="FFFFFF"/>
        </w:rPr>
        <w:t xml:space="preserve">ram Managers. </w:t>
      </w:r>
    </w:p>
    <w:sectPr w:rsidR="005D2E96" w:rsidRPr="0008227F" w:rsidSect="001F6E33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16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5CE0" w14:textId="77777777" w:rsidR="00F050FC" w:rsidRDefault="00F050FC" w:rsidP="000B5CDA">
      <w:r>
        <w:separator/>
      </w:r>
    </w:p>
  </w:endnote>
  <w:endnote w:type="continuationSeparator" w:id="0">
    <w:p w14:paraId="671C0450" w14:textId="77777777" w:rsidR="00F050FC" w:rsidRDefault="00F050FC" w:rsidP="000B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Rocket Sans">
    <w:altName w:val="﷽﷽﷽﷽﷽﷽﷽﷽ans"/>
    <w:panose1 w:val="020B0604020202020204"/>
    <w:charset w:val="00"/>
    <w:family w:val="swiss"/>
    <w:notTrueType/>
    <w:pitch w:val="variable"/>
    <w:sig w:usb0="A00000EF" w:usb1="1200607B" w:usb2="00000000" w:usb3="00000000" w:csb0="00000093" w:csb1="00000000"/>
  </w:font>
  <w:font w:name="Sharp Sans No1 Bold">
    <w:altName w:val="Calibri"/>
    <w:panose1 w:val="020B0604020202020204"/>
    <w:charset w:val="4D"/>
    <w:family w:val="auto"/>
    <w:pitch w:val="variable"/>
    <w:sig w:usb0="A10000AF" w:usb1="500160FB" w:usb2="00000010" w:usb3="00000000" w:csb0="000001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32594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56FAE9" w14:textId="77777777" w:rsidR="000B5CDA" w:rsidRDefault="000B5CDA" w:rsidP="00A91B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E46B07" w14:textId="77777777" w:rsidR="000B5CDA" w:rsidRDefault="000B5CDA" w:rsidP="000B5C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57A7" w14:textId="53466242" w:rsidR="000B5CDA" w:rsidRPr="008357B0" w:rsidRDefault="00F050FC" w:rsidP="00A91B5F">
    <w:pPr>
      <w:pStyle w:val="Footer"/>
      <w:framePr w:wrap="none" w:vAnchor="text" w:hAnchor="margin" w:xAlign="right" w:y="1"/>
      <w:rPr>
        <w:rStyle w:val="PageNumber"/>
        <w:rFonts w:ascii="Rocket Sans" w:hAnsi="Rocket Sans"/>
        <w:color w:val="414042"/>
        <w:sz w:val="20"/>
        <w:szCs w:val="20"/>
      </w:rPr>
    </w:pPr>
    <w:sdt>
      <w:sdtPr>
        <w:rPr>
          <w:rStyle w:val="PageNumber"/>
          <w:rFonts w:ascii="Rocket Sans" w:hAnsi="Rocket Sans"/>
          <w:color w:val="414042"/>
          <w:sz w:val="20"/>
          <w:szCs w:val="20"/>
        </w:rPr>
        <w:id w:val="-974902827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begin"/>
        </w:r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instrText xml:space="preserve"> PAGE </w:instrText>
        </w:r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separate"/>
        </w:r>
        <w:r w:rsidR="000B5CDA" w:rsidRPr="008357B0">
          <w:rPr>
            <w:rStyle w:val="PageNumber"/>
            <w:rFonts w:ascii="Rocket Sans" w:hAnsi="Rocket Sans"/>
            <w:noProof/>
            <w:color w:val="414042"/>
            <w:sz w:val="20"/>
            <w:szCs w:val="20"/>
          </w:rPr>
          <w:t>1</w:t>
        </w:r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end"/>
        </w:r>
      </w:sdtContent>
    </w:sdt>
    <w:r w:rsidR="000B5CDA" w:rsidRPr="008357B0">
      <w:rPr>
        <w:rStyle w:val="PageNumber"/>
        <w:rFonts w:ascii="Rocket Sans" w:hAnsi="Rocket Sans"/>
        <w:color w:val="414042"/>
        <w:sz w:val="20"/>
        <w:szCs w:val="20"/>
      </w:rPr>
      <w:t xml:space="preserve"> of </w:t>
    </w:r>
    <w:r w:rsidR="00A6243F">
      <w:rPr>
        <w:rStyle w:val="PageNumber"/>
        <w:rFonts w:ascii="Rocket Sans" w:hAnsi="Rocket Sans"/>
        <w:color w:val="414042"/>
        <w:sz w:val="20"/>
        <w:szCs w:val="20"/>
      </w:rPr>
      <w:t>2</w:t>
    </w:r>
  </w:p>
  <w:p w14:paraId="7483566A" w14:textId="77777777" w:rsidR="000B5CDA" w:rsidRPr="008357B0" w:rsidRDefault="00ED75D6" w:rsidP="00090381">
    <w:pPr>
      <w:autoSpaceDE w:val="0"/>
      <w:autoSpaceDN w:val="0"/>
      <w:adjustRightInd w:val="0"/>
      <w:spacing w:line="288" w:lineRule="auto"/>
      <w:textAlignment w:val="center"/>
      <w:rPr>
        <w:rFonts w:ascii="Rocket Sans" w:hAnsi="Rocket Sans" w:cs="Gotham Book"/>
        <w:color w:val="414042"/>
        <w:sz w:val="16"/>
        <w:szCs w:val="16"/>
      </w:rPr>
    </w:pPr>
    <w:r w:rsidRPr="00090381">
      <w:rPr>
        <w:rFonts w:ascii="Gotham Book" w:hAnsi="Gotham Book" w:cs="Gotham Book"/>
        <w:color w:val="53555A"/>
        <w:spacing w:val="4"/>
        <w:sz w:val="16"/>
        <w:szCs w:val="16"/>
      </w:rPr>
      <w:t xml:space="preserve">For questions or comments, contact us at </w:t>
    </w:r>
    <w:hyperlink r:id="rId1" w:history="1">
      <w:r w:rsidRPr="009D7033">
        <w:rPr>
          <w:rStyle w:val="Hyperlink"/>
          <w:rFonts w:ascii="Gotham Book" w:hAnsi="Gotham Book" w:cs="Gotham Book"/>
          <w:spacing w:val="4"/>
          <w:sz w:val="16"/>
          <w:szCs w:val="16"/>
        </w:rPr>
        <w:t>Journey@RockCentralDetroit.com</w:t>
      </w:r>
    </w:hyperlink>
    <w:r w:rsidRPr="00090381">
      <w:rPr>
        <w:rFonts w:ascii="Gotham Book" w:hAnsi="Gotham Book" w:cs="Gotham Book"/>
        <w:color w:val="53555A"/>
        <w:spacing w:val="4"/>
        <w:sz w:val="16"/>
        <w:szCs w:val="16"/>
      </w:rPr>
      <w:t>.</w:t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64BF1" w14:textId="7AD6D303" w:rsidR="00887A49" w:rsidRPr="00887A49" w:rsidRDefault="00887A49" w:rsidP="00887A49">
    <w:pPr>
      <w:suppressAutoHyphens/>
      <w:autoSpaceDE w:val="0"/>
      <w:autoSpaceDN w:val="0"/>
      <w:adjustRightInd w:val="0"/>
      <w:spacing w:line="288" w:lineRule="auto"/>
      <w:textAlignment w:val="center"/>
      <w:rPr>
        <w:rFonts w:ascii="Rocket Sans" w:hAnsi="Rocket Sans"/>
        <w:color w:val="414042"/>
        <w:sz w:val="20"/>
        <w:szCs w:val="20"/>
      </w:rPr>
    </w:pPr>
    <w:r w:rsidRPr="00090381">
      <w:rPr>
        <w:rFonts w:ascii="Gotham Book" w:hAnsi="Gotham Book" w:cs="Gotham Book"/>
        <w:color w:val="53555A"/>
        <w:spacing w:val="4"/>
        <w:sz w:val="16"/>
        <w:szCs w:val="16"/>
      </w:rPr>
      <w:t xml:space="preserve">For questions or comments, contact us at </w:t>
    </w:r>
    <w:hyperlink r:id="rId1" w:history="1">
      <w:r w:rsidRPr="009D7033">
        <w:rPr>
          <w:rStyle w:val="Hyperlink"/>
          <w:rFonts w:ascii="Gotham Book" w:hAnsi="Gotham Book" w:cs="Gotham Book"/>
          <w:spacing w:val="4"/>
          <w:sz w:val="16"/>
          <w:szCs w:val="16"/>
        </w:rPr>
        <w:t>Journey@RockCentralDetroit.com</w:t>
      </w:r>
    </w:hyperlink>
    <w:r w:rsidRPr="00090381">
      <w:rPr>
        <w:rFonts w:ascii="Gotham Book" w:hAnsi="Gotham Book" w:cs="Gotham Book"/>
        <w:color w:val="53555A"/>
        <w:spacing w:val="4"/>
        <w:sz w:val="16"/>
        <w:szCs w:val="16"/>
      </w:rPr>
      <w:t>.</w:t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Style w:val="PageNumber"/>
        <w:rFonts w:ascii="Rocket Sans" w:hAnsi="Rocket Sans"/>
        <w:color w:val="414042"/>
        <w:sz w:val="20"/>
        <w:szCs w:val="20"/>
      </w:rPr>
      <w:t xml:space="preserve"> </w:t>
    </w:r>
    <w:sdt>
      <w:sdtPr>
        <w:rPr>
          <w:rStyle w:val="PageNumber"/>
          <w:rFonts w:ascii="Rocket Sans" w:hAnsi="Rocket Sans"/>
          <w:color w:val="414042"/>
          <w:sz w:val="20"/>
          <w:szCs w:val="20"/>
        </w:rPr>
        <w:id w:val="-1937905350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begin"/>
        </w:r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instrText xml:space="preserve"> PAGE </w:instrText>
        </w:r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separate"/>
        </w:r>
        <w:r>
          <w:rPr>
            <w:rStyle w:val="PageNumber"/>
            <w:rFonts w:ascii="Rocket Sans" w:hAnsi="Rocket Sans"/>
            <w:color w:val="414042"/>
            <w:sz w:val="20"/>
            <w:szCs w:val="20"/>
          </w:rPr>
          <w:t>2</w:t>
        </w:r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end"/>
        </w:r>
      </w:sdtContent>
    </w:sdt>
    <w:r w:rsidRPr="008357B0">
      <w:rPr>
        <w:rStyle w:val="PageNumber"/>
        <w:rFonts w:ascii="Rocket Sans" w:hAnsi="Rocket Sans"/>
        <w:color w:val="414042"/>
        <w:sz w:val="20"/>
        <w:szCs w:val="20"/>
      </w:rPr>
      <w:t xml:space="preserve"> of </w:t>
    </w:r>
    <w:r w:rsidR="00A6243F">
      <w:rPr>
        <w:rStyle w:val="PageNumber"/>
        <w:rFonts w:ascii="Rocket Sans" w:hAnsi="Rocket Sans"/>
        <w:color w:val="414042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77B9" w14:textId="77777777" w:rsidR="00F050FC" w:rsidRDefault="00F050FC" w:rsidP="000B5CDA">
      <w:r>
        <w:separator/>
      </w:r>
    </w:p>
  </w:footnote>
  <w:footnote w:type="continuationSeparator" w:id="0">
    <w:p w14:paraId="21A10A39" w14:textId="77777777" w:rsidR="00F050FC" w:rsidRDefault="00F050FC" w:rsidP="000B5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5A0A" w14:textId="77777777" w:rsidR="000B5CDA" w:rsidRDefault="00D23DB9" w:rsidP="00887A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8E2A69" wp14:editId="7AFDCE51">
              <wp:simplePos x="0" y="0"/>
              <wp:positionH relativeFrom="column">
                <wp:posOffset>12700</wp:posOffset>
              </wp:positionH>
              <wp:positionV relativeFrom="paragraph">
                <wp:posOffset>1181100</wp:posOffset>
              </wp:positionV>
              <wp:extent cx="5981700" cy="0"/>
              <wp:effectExtent l="0" t="0" r="1270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E85A2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D642F2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93pt" to="472pt,9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" strokecolor="#e85a2a" strokeweight="1pt">
              <v:stroke joinstyle="miter"/>
            </v:line>
          </w:pict>
        </mc:Fallback>
      </mc:AlternateContent>
    </w:r>
    <w:r w:rsidR="00887A49" w:rsidRPr="00887A49">
      <w:rPr>
        <w:noProof/>
      </w:rPr>
      <w:drawing>
        <wp:anchor distT="0" distB="0" distL="114300" distR="114300" simplePos="0" relativeHeight="251662336" behindDoc="1" locked="0" layoutInCell="1" allowOverlap="1" wp14:anchorId="75E0E0E6" wp14:editId="4F20D1E9">
          <wp:simplePos x="0" y="0"/>
          <wp:positionH relativeFrom="column">
            <wp:posOffset>5753100</wp:posOffset>
          </wp:positionH>
          <wp:positionV relativeFrom="paragraph">
            <wp:posOffset>436245</wp:posOffset>
          </wp:positionV>
          <wp:extent cx="241300" cy="523875"/>
          <wp:effectExtent l="0" t="0" r="0" b="0"/>
          <wp:wrapTight wrapText="bothSides">
            <wp:wrapPolygon edited="0">
              <wp:start x="9095" y="0"/>
              <wp:lineTo x="5684" y="2095"/>
              <wp:lineTo x="0" y="9425"/>
              <wp:lineTo x="0" y="12044"/>
              <wp:lineTo x="3411" y="16756"/>
              <wp:lineTo x="7958" y="20945"/>
              <wp:lineTo x="9095" y="20945"/>
              <wp:lineTo x="19326" y="20945"/>
              <wp:lineTo x="20463" y="19898"/>
              <wp:lineTo x="18189" y="18327"/>
              <wp:lineTo x="13642" y="16756"/>
              <wp:lineTo x="13642" y="8378"/>
              <wp:lineTo x="20463" y="7855"/>
              <wp:lineTo x="20463" y="5236"/>
              <wp:lineTo x="19326" y="0"/>
              <wp:lineTo x="909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300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C024" w14:textId="77777777" w:rsidR="00887A49" w:rsidRDefault="00D23DB9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921C950" wp14:editId="6034CA97">
          <wp:simplePos x="0" y="0"/>
          <wp:positionH relativeFrom="column">
            <wp:posOffset>4406900</wp:posOffset>
          </wp:positionH>
          <wp:positionV relativeFrom="paragraph">
            <wp:posOffset>419100</wp:posOffset>
          </wp:positionV>
          <wp:extent cx="1638300" cy="635000"/>
          <wp:effectExtent l="0" t="0" r="0" b="0"/>
          <wp:wrapTight wrapText="bothSides">
            <wp:wrapPolygon edited="0">
              <wp:start x="2009" y="0"/>
              <wp:lineTo x="1172" y="1728"/>
              <wp:lineTo x="837" y="3456"/>
              <wp:lineTo x="837" y="6912"/>
              <wp:lineTo x="0" y="9504"/>
              <wp:lineTo x="0" y="12096"/>
              <wp:lineTo x="837" y="13824"/>
              <wp:lineTo x="837" y="16416"/>
              <wp:lineTo x="1340" y="20736"/>
              <wp:lineTo x="2009" y="21168"/>
              <wp:lineTo x="3516" y="21168"/>
              <wp:lineTo x="15740" y="14256"/>
              <wp:lineTo x="21433" y="13824"/>
              <wp:lineTo x="21433" y="5184"/>
              <wp:lineTo x="3516" y="0"/>
              <wp:lineTo x="2009" y="0"/>
            </wp:wrapPolygon>
          </wp:wrapTight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4CFC76" wp14:editId="787E3380">
              <wp:simplePos x="0" y="0"/>
              <wp:positionH relativeFrom="column">
                <wp:posOffset>25400</wp:posOffset>
              </wp:positionH>
              <wp:positionV relativeFrom="paragraph">
                <wp:posOffset>1257300</wp:posOffset>
              </wp:positionV>
              <wp:extent cx="6019800" cy="0"/>
              <wp:effectExtent l="0" t="0" r="1270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E85A2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E22E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99pt" to="476pt,9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" strokecolor="#e85a2a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2.55pt;height:112.55pt" o:bullet="t">
        <v:imagedata r:id="rId1" o:title="unchecked box"/>
      </v:shape>
    </w:pict>
  </w:numPicBullet>
  <w:numPicBullet w:numPicBulletId="1">
    <w:pict>
      <v:shape id="_x0000_i1078" type="#_x0000_t75" style="width:255.85pt;height:255.85pt" o:bullet="t">
        <v:imagedata r:id="rId2" o:title="clipbox"/>
      </v:shape>
    </w:pict>
  </w:numPicBullet>
  <w:abstractNum w:abstractNumId="0" w15:restartNumberingAfterBreak="0">
    <w:nsid w:val="05554F61"/>
    <w:multiLevelType w:val="hybridMultilevel"/>
    <w:tmpl w:val="EF52C0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34961"/>
    <w:multiLevelType w:val="hybridMultilevel"/>
    <w:tmpl w:val="AF6091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C694A"/>
    <w:multiLevelType w:val="hybridMultilevel"/>
    <w:tmpl w:val="18442E5A"/>
    <w:lvl w:ilvl="0" w:tplc="A0FA0F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530F"/>
    <w:multiLevelType w:val="hybridMultilevel"/>
    <w:tmpl w:val="7C5655E6"/>
    <w:lvl w:ilvl="0" w:tplc="5352D8EC">
      <w:start w:val="1"/>
      <w:numFmt w:val="bullet"/>
      <w:pStyle w:val="todo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63C59"/>
    <w:multiLevelType w:val="hybridMultilevel"/>
    <w:tmpl w:val="6DCC9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72C3F"/>
    <w:multiLevelType w:val="hybridMultilevel"/>
    <w:tmpl w:val="6546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0499C"/>
    <w:multiLevelType w:val="hybridMultilevel"/>
    <w:tmpl w:val="639E0CF8"/>
    <w:lvl w:ilvl="0" w:tplc="088E8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0C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03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82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AC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A1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9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0C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8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6636AD"/>
    <w:multiLevelType w:val="hybridMultilevel"/>
    <w:tmpl w:val="A776E3D4"/>
    <w:lvl w:ilvl="0" w:tplc="EEA4BAA4">
      <w:numFmt w:val="bullet"/>
      <w:lvlText w:val="•"/>
      <w:lvlJc w:val="left"/>
      <w:pPr>
        <w:ind w:left="1181" w:hanging="360"/>
      </w:pPr>
      <w:rPr>
        <w:rFonts w:ascii="Arial" w:eastAsia="Arial" w:hAnsi="Arial" w:cs="Arial" w:hint="default"/>
        <w:b w:val="0"/>
        <w:bCs w:val="0"/>
        <w:i w:val="0"/>
        <w:iCs w:val="0"/>
        <w:color w:val="414042"/>
        <w:w w:val="131"/>
        <w:sz w:val="24"/>
        <w:szCs w:val="24"/>
        <w:lang w:val="en-US" w:eastAsia="en-US" w:bidi="ar-SA"/>
      </w:rPr>
    </w:lvl>
    <w:lvl w:ilvl="1" w:tplc="A52613FC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14042"/>
        <w:w w:val="100"/>
        <w:sz w:val="24"/>
        <w:szCs w:val="24"/>
        <w:lang w:val="en-US" w:eastAsia="en-US" w:bidi="ar-SA"/>
      </w:rPr>
    </w:lvl>
    <w:lvl w:ilvl="2" w:tplc="1C042F64"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 w:tplc="9A74CB28">
      <w:numFmt w:val="bullet"/>
      <w:lvlText w:val="•"/>
      <w:lvlJc w:val="left"/>
      <w:pPr>
        <w:ind w:left="3637" w:hanging="361"/>
      </w:pPr>
      <w:rPr>
        <w:rFonts w:hint="default"/>
        <w:lang w:val="en-US" w:eastAsia="en-US" w:bidi="ar-SA"/>
      </w:rPr>
    </w:lvl>
    <w:lvl w:ilvl="4" w:tplc="5EB0F836"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5" w:tplc="FAF4F9C4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67BE4A1A"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plc="1AB04AC8">
      <w:numFmt w:val="bullet"/>
      <w:lvlText w:val="•"/>
      <w:lvlJc w:val="left"/>
      <w:pPr>
        <w:ind w:left="7113" w:hanging="361"/>
      </w:pPr>
      <w:rPr>
        <w:rFonts w:hint="default"/>
        <w:lang w:val="en-US" w:eastAsia="en-US" w:bidi="ar-SA"/>
      </w:rPr>
    </w:lvl>
    <w:lvl w:ilvl="8" w:tplc="5F4E9CAC">
      <w:numFmt w:val="bullet"/>
      <w:lvlText w:val="•"/>
      <w:lvlJc w:val="left"/>
      <w:pPr>
        <w:ind w:left="798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F3A787C"/>
    <w:multiLevelType w:val="hybridMultilevel"/>
    <w:tmpl w:val="2368CF06"/>
    <w:lvl w:ilvl="0" w:tplc="9A8462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CF62D8"/>
    <w:multiLevelType w:val="hybridMultilevel"/>
    <w:tmpl w:val="6510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C48C4"/>
    <w:multiLevelType w:val="hybridMultilevel"/>
    <w:tmpl w:val="702A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C1748"/>
    <w:multiLevelType w:val="hybridMultilevel"/>
    <w:tmpl w:val="C12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944B3"/>
    <w:multiLevelType w:val="hybridMultilevel"/>
    <w:tmpl w:val="9D1E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B652F"/>
    <w:multiLevelType w:val="hybridMultilevel"/>
    <w:tmpl w:val="FC12F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6D7C74"/>
    <w:multiLevelType w:val="hybridMultilevel"/>
    <w:tmpl w:val="A1F2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51C00"/>
    <w:multiLevelType w:val="hybridMultilevel"/>
    <w:tmpl w:val="B89CE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F5E90"/>
    <w:multiLevelType w:val="hybridMultilevel"/>
    <w:tmpl w:val="2EAE1DDC"/>
    <w:lvl w:ilvl="0" w:tplc="C228290C">
      <w:start w:val="1"/>
      <w:numFmt w:val="decimal"/>
      <w:pStyle w:val="BuildSpecs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D023F"/>
    <w:multiLevelType w:val="hybridMultilevel"/>
    <w:tmpl w:val="D820F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A26A43"/>
    <w:multiLevelType w:val="hybridMultilevel"/>
    <w:tmpl w:val="B8FC25A6"/>
    <w:lvl w:ilvl="0" w:tplc="94481E22">
      <w:numFmt w:val="bullet"/>
      <w:lvlText w:val="•"/>
      <w:lvlJc w:val="left"/>
      <w:pPr>
        <w:ind w:left="821" w:hanging="361"/>
      </w:pPr>
      <w:rPr>
        <w:rFonts w:ascii="Arial" w:eastAsia="Arial" w:hAnsi="Arial" w:cs="Arial" w:hint="default"/>
        <w:b w:val="0"/>
        <w:bCs w:val="0"/>
        <w:i w:val="0"/>
        <w:iCs w:val="0"/>
        <w:color w:val="414042"/>
        <w:w w:val="131"/>
        <w:position w:val="-3"/>
        <w:sz w:val="24"/>
        <w:szCs w:val="24"/>
        <w:lang w:val="en-US" w:eastAsia="en-US" w:bidi="ar-SA"/>
      </w:rPr>
    </w:lvl>
    <w:lvl w:ilvl="1" w:tplc="5CC802B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14042"/>
        <w:w w:val="100"/>
        <w:sz w:val="24"/>
        <w:szCs w:val="24"/>
        <w:lang w:val="en-US" w:eastAsia="en-US" w:bidi="ar-SA"/>
      </w:rPr>
    </w:lvl>
    <w:lvl w:ilvl="2" w:tplc="A7529B5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63C7744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C96CE2F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F6FE1E1A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40E29D7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396EBD3C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59429284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60424D5"/>
    <w:multiLevelType w:val="hybridMultilevel"/>
    <w:tmpl w:val="6D04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04C6F"/>
    <w:multiLevelType w:val="multilevel"/>
    <w:tmpl w:val="F5F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910D1"/>
    <w:multiLevelType w:val="hybridMultilevel"/>
    <w:tmpl w:val="9F48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3299A"/>
    <w:multiLevelType w:val="hybridMultilevel"/>
    <w:tmpl w:val="882EC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F23475"/>
    <w:multiLevelType w:val="multilevel"/>
    <w:tmpl w:val="E86E7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D403D"/>
    <w:multiLevelType w:val="hybridMultilevel"/>
    <w:tmpl w:val="114041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5C400B"/>
    <w:multiLevelType w:val="multilevel"/>
    <w:tmpl w:val="5E2C1D84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01C4D"/>
    <w:multiLevelType w:val="multilevel"/>
    <w:tmpl w:val="E86E7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70C90"/>
    <w:multiLevelType w:val="hybridMultilevel"/>
    <w:tmpl w:val="58BC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0C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03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82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AC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A1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9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0C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8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9864C82"/>
    <w:multiLevelType w:val="hybridMultilevel"/>
    <w:tmpl w:val="9EBE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01455"/>
    <w:multiLevelType w:val="multilevel"/>
    <w:tmpl w:val="7262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B612C7"/>
    <w:multiLevelType w:val="hybridMultilevel"/>
    <w:tmpl w:val="1D965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7"/>
  </w:num>
  <w:num w:numId="4">
    <w:abstractNumId w:val="5"/>
  </w:num>
  <w:num w:numId="5">
    <w:abstractNumId w:val="14"/>
  </w:num>
  <w:num w:numId="6">
    <w:abstractNumId w:val="19"/>
  </w:num>
  <w:num w:numId="7">
    <w:abstractNumId w:val="13"/>
  </w:num>
  <w:num w:numId="8">
    <w:abstractNumId w:val="17"/>
  </w:num>
  <w:num w:numId="9">
    <w:abstractNumId w:val="30"/>
  </w:num>
  <w:num w:numId="10">
    <w:abstractNumId w:val="10"/>
  </w:num>
  <w:num w:numId="11">
    <w:abstractNumId w:val="20"/>
  </w:num>
  <w:num w:numId="12">
    <w:abstractNumId w:val="21"/>
  </w:num>
  <w:num w:numId="13">
    <w:abstractNumId w:val="11"/>
  </w:num>
  <w:num w:numId="14">
    <w:abstractNumId w:val="9"/>
  </w:num>
  <w:num w:numId="15">
    <w:abstractNumId w:val="12"/>
  </w:num>
  <w:num w:numId="16">
    <w:abstractNumId w:val="22"/>
  </w:num>
  <w:num w:numId="17">
    <w:abstractNumId w:val="4"/>
  </w:num>
  <w:num w:numId="18">
    <w:abstractNumId w:val="8"/>
  </w:num>
  <w:num w:numId="19">
    <w:abstractNumId w:val="3"/>
  </w:num>
  <w:num w:numId="20">
    <w:abstractNumId w:val="24"/>
  </w:num>
  <w:num w:numId="21">
    <w:abstractNumId w:val="0"/>
  </w:num>
  <w:num w:numId="22">
    <w:abstractNumId w:val="1"/>
  </w:num>
  <w:num w:numId="23">
    <w:abstractNumId w:val="3"/>
  </w:num>
  <w:num w:numId="24">
    <w:abstractNumId w:val="28"/>
  </w:num>
  <w:num w:numId="25">
    <w:abstractNumId w:val="15"/>
  </w:num>
  <w:num w:numId="26">
    <w:abstractNumId w:val="16"/>
  </w:num>
  <w:num w:numId="27">
    <w:abstractNumId w:val="29"/>
  </w:num>
  <w:num w:numId="28">
    <w:abstractNumId w:val="25"/>
  </w:num>
  <w:num w:numId="29">
    <w:abstractNumId w:val="26"/>
  </w:num>
  <w:num w:numId="30">
    <w:abstractNumId w:val="18"/>
  </w:num>
  <w:num w:numId="31">
    <w:abstractNumId w:val="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F1"/>
    <w:rsid w:val="0004370D"/>
    <w:rsid w:val="000805BA"/>
    <w:rsid w:val="0008227F"/>
    <w:rsid w:val="00090381"/>
    <w:rsid w:val="00091BE0"/>
    <w:rsid w:val="000A0C1B"/>
    <w:rsid w:val="000A6A3C"/>
    <w:rsid w:val="000B5B24"/>
    <w:rsid w:val="000B5CDA"/>
    <w:rsid w:val="000C1043"/>
    <w:rsid w:val="00114E23"/>
    <w:rsid w:val="001264C7"/>
    <w:rsid w:val="00126873"/>
    <w:rsid w:val="00131375"/>
    <w:rsid w:val="00147BF3"/>
    <w:rsid w:val="00171A70"/>
    <w:rsid w:val="001F6E33"/>
    <w:rsid w:val="00221957"/>
    <w:rsid w:val="002526B2"/>
    <w:rsid w:val="00297468"/>
    <w:rsid w:val="00331FDB"/>
    <w:rsid w:val="00354C86"/>
    <w:rsid w:val="00356063"/>
    <w:rsid w:val="003742B0"/>
    <w:rsid w:val="0037498E"/>
    <w:rsid w:val="00385A52"/>
    <w:rsid w:val="00395348"/>
    <w:rsid w:val="003A0FD9"/>
    <w:rsid w:val="003E7C72"/>
    <w:rsid w:val="00400075"/>
    <w:rsid w:val="00463DD0"/>
    <w:rsid w:val="004650C6"/>
    <w:rsid w:val="00474BFA"/>
    <w:rsid w:val="00476683"/>
    <w:rsid w:val="004B0EDC"/>
    <w:rsid w:val="004C2F6D"/>
    <w:rsid w:val="00506D39"/>
    <w:rsid w:val="00510940"/>
    <w:rsid w:val="00516B1A"/>
    <w:rsid w:val="00570662"/>
    <w:rsid w:val="005C05B2"/>
    <w:rsid w:val="005D2E96"/>
    <w:rsid w:val="005E1C97"/>
    <w:rsid w:val="005F10D0"/>
    <w:rsid w:val="00682959"/>
    <w:rsid w:val="00691A6E"/>
    <w:rsid w:val="006B4D53"/>
    <w:rsid w:val="006E57A0"/>
    <w:rsid w:val="006F0837"/>
    <w:rsid w:val="0070553E"/>
    <w:rsid w:val="00730F5E"/>
    <w:rsid w:val="007908E0"/>
    <w:rsid w:val="007B2D83"/>
    <w:rsid w:val="007E00D9"/>
    <w:rsid w:val="00827CA1"/>
    <w:rsid w:val="008357B0"/>
    <w:rsid w:val="00835C1E"/>
    <w:rsid w:val="008742B2"/>
    <w:rsid w:val="00887A49"/>
    <w:rsid w:val="009B2CE7"/>
    <w:rsid w:val="00A36926"/>
    <w:rsid w:val="00A44618"/>
    <w:rsid w:val="00A6243F"/>
    <w:rsid w:val="00A91B5F"/>
    <w:rsid w:val="00AB39B1"/>
    <w:rsid w:val="00AB49DE"/>
    <w:rsid w:val="00AD5759"/>
    <w:rsid w:val="00AE26A9"/>
    <w:rsid w:val="00AE7085"/>
    <w:rsid w:val="00B02F93"/>
    <w:rsid w:val="00B138F4"/>
    <w:rsid w:val="00B800C1"/>
    <w:rsid w:val="00BD2EDD"/>
    <w:rsid w:val="00BE29A9"/>
    <w:rsid w:val="00BF539D"/>
    <w:rsid w:val="00C07D36"/>
    <w:rsid w:val="00C3202F"/>
    <w:rsid w:val="00C401F1"/>
    <w:rsid w:val="00C91B3C"/>
    <w:rsid w:val="00CC3709"/>
    <w:rsid w:val="00D0334B"/>
    <w:rsid w:val="00D23DB9"/>
    <w:rsid w:val="00D26B0F"/>
    <w:rsid w:val="00D5489D"/>
    <w:rsid w:val="00D824C4"/>
    <w:rsid w:val="00D9133F"/>
    <w:rsid w:val="00DE049A"/>
    <w:rsid w:val="00DF3BC1"/>
    <w:rsid w:val="00E06173"/>
    <w:rsid w:val="00E076F8"/>
    <w:rsid w:val="00E65C35"/>
    <w:rsid w:val="00E829B1"/>
    <w:rsid w:val="00E853EF"/>
    <w:rsid w:val="00E9290D"/>
    <w:rsid w:val="00EA7AD8"/>
    <w:rsid w:val="00ED1429"/>
    <w:rsid w:val="00ED75D6"/>
    <w:rsid w:val="00F050FC"/>
    <w:rsid w:val="00F06E94"/>
    <w:rsid w:val="00F50B19"/>
    <w:rsid w:val="00F54F70"/>
    <w:rsid w:val="00F567AA"/>
    <w:rsid w:val="00F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C9D8E"/>
  <w15:docId w15:val="{F7AEFC88-E38C-BF4E-A2E5-8099441B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5CDA"/>
  </w:style>
  <w:style w:type="paragraph" w:styleId="Heading1">
    <w:name w:val="heading 1"/>
    <w:basedOn w:val="Normal"/>
    <w:next w:val="Normal"/>
    <w:link w:val="Heading1Char"/>
    <w:uiPriority w:val="9"/>
    <w:qFormat/>
    <w:rsid w:val="004650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0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650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CDA"/>
  </w:style>
  <w:style w:type="paragraph" w:styleId="Footer">
    <w:name w:val="footer"/>
    <w:basedOn w:val="Normal"/>
    <w:link w:val="FooterChar"/>
    <w:uiPriority w:val="99"/>
    <w:unhideWhenUsed/>
    <w:rsid w:val="000B5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CDA"/>
  </w:style>
  <w:style w:type="paragraph" w:customStyle="1" w:styleId="BasicParagraph">
    <w:name w:val="[Basic Paragraph]"/>
    <w:basedOn w:val="Normal"/>
    <w:uiPriority w:val="99"/>
    <w:rsid w:val="000B5CD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0B5CDA"/>
  </w:style>
  <w:style w:type="paragraph" w:styleId="BalloonText">
    <w:name w:val="Balloon Text"/>
    <w:basedOn w:val="Normal"/>
    <w:link w:val="BalloonTextChar"/>
    <w:uiPriority w:val="99"/>
    <w:semiHidden/>
    <w:unhideWhenUsed/>
    <w:rsid w:val="000903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8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49"/>
    <w:rPr>
      <w:color w:val="605E5C"/>
      <w:shd w:val="clear" w:color="auto" w:fill="E1DFDD"/>
    </w:rPr>
  </w:style>
  <w:style w:type="paragraph" w:customStyle="1" w:styleId="Headers">
    <w:name w:val="Headers"/>
    <w:basedOn w:val="Header"/>
    <w:autoRedefine/>
    <w:qFormat/>
    <w:rsid w:val="00C3202F"/>
    <w:pPr>
      <w:suppressAutoHyphens/>
    </w:pPr>
    <w:rPr>
      <w:rFonts w:ascii="Rocket Sans" w:hAnsi="Rocket Sans" w:cs="Sharp Sans No1 Bold"/>
      <w:b/>
      <w:bCs/>
      <w:noProof/>
      <w:color w:val="414042"/>
      <w:sz w:val="28"/>
      <w:szCs w:val="28"/>
      <w:shd w:val="clear" w:color="auto" w:fill="FFFFFF"/>
    </w:rPr>
  </w:style>
  <w:style w:type="paragraph" w:customStyle="1" w:styleId="NormalText">
    <w:name w:val="Normal Text"/>
    <w:basedOn w:val="Normal"/>
    <w:qFormat/>
    <w:rsid w:val="004650C6"/>
    <w:pPr>
      <w:ind w:left="360"/>
    </w:pPr>
    <w:rPr>
      <w:rFonts w:ascii="Rocket Sans" w:eastAsia="Times New Roman" w:hAnsi="Rocket Sans" w:cs="Open Sans"/>
      <w:color w:val="414042"/>
      <w:shd w:val="clear" w:color="auto" w:fill="FFFFFF"/>
    </w:rPr>
  </w:style>
  <w:style w:type="paragraph" w:customStyle="1" w:styleId="SubHeader1">
    <w:name w:val="Sub Header 1"/>
    <w:basedOn w:val="BasicParagraph"/>
    <w:autoRedefine/>
    <w:qFormat/>
    <w:rsid w:val="005E1C97"/>
    <w:pPr>
      <w:suppressAutoHyphens/>
    </w:pPr>
    <w:rPr>
      <w:rFonts w:ascii="Rocket Sans" w:hAnsi="Rocket Sans" w:cs="Sharp Sans No1 Bold"/>
      <w:b/>
      <w:bCs/>
      <w:color w:val="414042"/>
    </w:rPr>
  </w:style>
  <w:style w:type="character" w:customStyle="1" w:styleId="Heading3Char">
    <w:name w:val="Heading 3 Char"/>
    <w:basedOn w:val="DefaultParagraphFont"/>
    <w:link w:val="Heading3"/>
    <w:uiPriority w:val="9"/>
    <w:rsid w:val="00465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odo">
    <w:name w:val="todo"/>
    <w:basedOn w:val="NormalText"/>
    <w:rsid w:val="002526B2"/>
    <w:pPr>
      <w:numPr>
        <w:numId w:val="19"/>
      </w:numPr>
    </w:pPr>
  </w:style>
  <w:style w:type="paragraph" w:styleId="ListParagraph">
    <w:name w:val="List Paragraph"/>
    <w:basedOn w:val="Normal"/>
    <w:uiPriority w:val="1"/>
    <w:qFormat/>
    <w:rsid w:val="004650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65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401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62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ildSpecs">
    <w:name w:val="Build Specs"/>
    <w:basedOn w:val="NormalText"/>
    <w:qFormat/>
    <w:rsid w:val="007E00D9"/>
    <w:pPr>
      <w:numPr>
        <w:numId w:val="26"/>
      </w:numPr>
      <w:spacing w:line="360" w:lineRule="auto"/>
    </w:pPr>
    <w:rPr>
      <w:shd w:val="clear" w:color="auto" w:fill="FAF9F8"/>
    </w:rPr>
  </w:style>
  <w:style w:type="paragraph" w:customStyle="1" w:styleId="Note">
    <w:name w:val="Note"/>
    <w:basedOn w:val="NormalText"/>
    <w:qFormat/>
    <w:rsid w:val="007E00D9"/>
    <w:rPr>
      <w:i/>
      <w:iCs/>
      <w:shd w:val="clear" w:color="auto" w:fill="FAF9F8"/>
    </w:rPr>
  </w:style>
  <w:style w:type="paragraph" w:customStyle="1" w:styleId="OutputCode">
    <w:name w:val="Output Code"/>
    <w:basedOn w:val="Normal"/>
    <w:qFormat/>
    <w:rsid w:val="007E00D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</w:pPr>
    <w:rPr>
      <w:rFonts w:ascii="Helvetica" w:hAnsi="Helvetica" w:cs="Helvetica"/>
    </w:rPr>
  </w:style>
  <w:style w:type="character" w:styleId="FollowedHyperlink">
    <w:name w:val="FollowedHyperlink"/>
    <w:basedOn w:val="DefaultParagraphFont"/>
    <w:uiPriority w:val="99"/>
    <w:semiHidden/>
    <w:unhideWhenUsed/>
    <w:rsid w:val="00C3202F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91B3C"/>
    <w:pPr>
      <w:widowControl w:val="0"/>
      <w:autoSpaceDE w:val="0"/>
      <w:autoSpaceDN w:val="0"/>
      <w:ind w:left="821" w:hanging="361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91B3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urney@RockCentralDetroit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Journey@RockCentralDetr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Phifer/Documents/DevBuild/Debugg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20C8DCD80424EA60360ECDDD46A17" ma:contentTypeVersion="13" ma:contentTypeDescription="Create a new document." ma:contentTypeScope="" ma:versionID="86082adb8aa4ce38ba9cec6ba099714d">
  <xsd:schema xmlns:xsd="http://www.w3.org/2001/XMLSchema" xmlns:xs="http://www.w3.org/2001/XMLSchema" xmlns:p="http://schemas.microsoft.com/office/2006/metadata/properties" xmlns:ns2="http://schemas.microsoft.com/sharepoint/v3/fields" xmlns:ns3="6098ee4d-025a-4dcf-8000-6b9b5d0a9f2f" xmlns:ns4="d15c6953-5913-4076-9fb2-3f8fea2743e2" targetNamespace="http://schemas.microsoft.com/office/2006/metadata/properties" ma:root="true" ma:fieldsID="5e46a35b2fa967c872de83e0cb6e7de9" ns2:_="" ns3:_="" ns4:_="">
    <xsd:import namespace="http://schemas.microsoft.com/sharepoint/v3/fields"/>
    <xsd:import namespace="6098ee4d-025a-4dcf-8000-6b9b5d0a9f2f"/>
    <xsd:import namespace="d15c6953-5913-4076-9fb2-3f8fea2743e2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8ee4d-025a-4dcf-8000-6b9b5d0a9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c6953-5913-4076-9fb2-3f8fea2743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1ED9F3-2622-4224-A36F-52A3362E9D70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A92E3726-8E9A-43EE-8509-0CE66595F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2652F-10EF-4D4D-A2F1-EEF3681BB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6098ee4d-025a-4dcf-8000-6b9b5d0a9f2f"/>
    <ds:schemaRef ds:uri="d15c6953-5913-4076-9fb2-3f8fea274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D66389-3818-F44C-9DC1-98D7ED2C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Debugging.dotx</Template>
  <TotalTime>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Phifer, Hemory</cp:lastModifiedBy>
  <cp:revision>5</cp:revision>
  <dcterms:created xsi:type="dcterms:W3CDTF">2021-11-08T13:48:00Z</dcterms:created>
  <dcterms:modified xsi:type="dcterms:W3CDTF">2021-11-08T13:53:00Z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0x0101006E820C8DCD80424EA60360ECDDD46A17</vt:lpwstr>
  </property>
  <property fmtid="{D5CDD505-2E9C-101B-9397-08002B2CF9AE}" pid="3" name="MSIP_Label_807724ff-9999-494f-b257-05dacc46ac87_Enabled">
    <vt:lpwstr>true</vt:lpwstr>
  </property>
  <property fmtid="{D5CDD505-2E9C-101B-9397-08002B2CF9AE}" pid="4" name="MSIP_Label_807724ff-9999-494f-b257-05dacc46ac87_SetDate">
    <vt:lpwstr>2021-05-19T18:09:18Z</vt:lpwstr>
  </property>
  <property fmtid="{D5CDD505-2E9C-101B-9397-08002B2CF9AE}" pid="5" name="MSIP_Label_807724ff-9999-494f-b257-05dacc46ac87_Method">
    <vt:lpwstr>Standard</vt:lpwstr>
  </property>
  <property fmtid="{D5CDD505-2E9C-101B-9397-08002B2CF9AE}" pid="6" name="MSIP_Label_807724ff-9999-494f-b257-05dacc46ac87_Name">
    <vt:lpwstr>807724ff-9999-494f-b257-05dacc46ac87</vt:lpwstr>
  </property>
  <property fmtid="{D5CDD505-2E9C-101B-9397-08002B2CF9AE}" pid="7" name="MSIP_Label_807724ff-9999-494f-b257-05dacc46ac87_SiteId">
    <vt:lpwstr>e58c8e81-abd8-48a8-929d-eb67611b83bd</vt:lpwstr>
  </property>
  <property fmtid="{D5CDD505-2E9C-101B-9397-08002B2CF9AE}" pid="8" name="MSIP_Label_807724ff-9999-494f-b257-05dacc46ac87_ActionId">
    <vt:lpwstr>af9ac30b-1949-4d25-9e58-44b1f719b143</vt:lpwstr>
  </property>
  <property fmtid="{D5CDD505-2E9C-101B-9397-08002B2CF9AE}" pid="9" name="MSIP_Label_807724ff-9999-494f-b257-05dacc46ac87_ContentBits">
    <vt:lpwstr>0</vt:lpwstr>
  </property>
</Properties>
</file>